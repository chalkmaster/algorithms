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E" w:rsidRPr="001E32DC" w:rsidRDefault="007A2DCE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bookmarkStart w:id="0" w:name="_GoBack"/>
      <w:bookmarkEnd w:id="0"/>
      <w:r w:rsidRPr="001E32DC">
        <w:rPr>
          <w:rFonts w:ascii="Arial" w:hAnsi="Arial"/>
          <w:b/>
          <w:noProof w:val="0"/>
          <w:sz w:val="28"/>
        </w:rPr>
        <w:t>&lt; nome da organização &gt;</w:t>
      </w:r>
    </w:p>
    <w:p w:rsidR="007A2DCE" w:rsidRPr="001E32DC" w:rsidRDefault="007A2DCE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7A2DCE" w:rsidRPr="001E32DC" w:rsidRDefault="007A2DCE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7A2DCE" w:rsidRPr="001E32DC" w:rsidRDefault="007A2DCE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7A2DCE" w:rsidRPr="001E32DC" w:rsidRDefault="007A2DCE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7A2DCE" w:rsidRPr="001E32DC" w:rsidRDefault="007A2DCE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7A2DCE" w:rsidRPr="001E32DC" w:rsidRDefault="007A2DCE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 w:rsidRPr="001E32DC">
        <w:rPr>
          <w:rFonts w:ascii="Arial" w:hAnsi="Arial"/>
          <w:b/>
          <w:noProof w:val="0"/>
          <w:sz w:val="38"/>
        </w:rPr>
        <w:t xml:space="preserve">Relatório de Avaliação de Usabilidade </w:t>
      </w:r>
    </w:p>
    <w:p w:rsidR="007A2DCE" w:rsidRPr="001E32DC" w:rsidRDefault="007A2DCE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bookmarkStart w:id="1" w:name="_Toc427049360"/>
      <w:bookmarkStart w:id="2" w:name="_Toc448127874"/>
      <w:bookmarkStart w:id="3" w:name="_Toc453659216"/>
      <w:r w:rsidRPr="001E32DC">
        <w:rPr>
          <w:rFonts w:ascii="Arial" w:hAnsi="Arial"/>
          <w:b/>
          <w:noProof w:val="0"/>
          <w:sz w:val="38"/>
        </w:rPr>
        <w:t>&lt; nome do produto &gt;</w:t>
      </w:r>
    </w:p>
    <w:p w:rsidR="007A2DCE" w:rsidRPr="001E32DC" w:rsidRDefault="007A2DCE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 w:rsidRPr="001E32DC">
        <w:rPr>
          <w:rFonts w:ascii="Arial" w:hAnsi="Arial"/>
          <w:b/>
          <w:noProof w:val="0"/>
          <w:sz w:val="26"/>
        </w:rPr>
        <w:t>{ Versão revisada &lt; n &gt; }</w:t>
      </w:r>
    </w:p>
    <w:p w:rsidR="007A2DCE" w:rsidRPr="001E32DC" w:rsidRDefault="007A2DCE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7A2DCE" w:rsidRPr="001E32DC" w:rsidRDefault="007A2DCE">
      <w:pPr>
        <w:pStyle w:val="Livre"/>
        <w:spacing w:before="60"/>
        <w:jc w:val="center"/>
        <w:outlineLvl w:val="0"/>
        <w:rPr>
          <w:rFonts w:ascii="Arial" w:hAnsi="Arial"/>
          <w:bCs/>
          <w:noProof w:val="0"/>
          <w:sz w:val="24"/>
        </w:rPr>
      </w:pPr>
      <w:r w:rsidRPr="001E32DC">
        <w:rPr>
          <w:b/>
          <w:noProof w:val="0"/>
          <w:sz w:val="22"/>
        </w:rPr>
        <w:t xml:space="preserve">Autores: </w:t>
      </w:r>
      <w:r w:rsidRPr="001E32DC">
        <w:rPr>
          <w:bCs/>
          <w:noProof w:val="0"/>
          <w:sz w:val="22"/>
        </w:rPr>
        <w:t>&lt; nomes dos autores &gt;</w:t>
      </w:r>
    </w:p>
    <w:p w:rsidR="007A2DCE" w:rsidRPr="001E32DC" w:rsidRDefault="007A2DCE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7A2DCE" w:rsidRPr="001E32DC" w:rsidRDefault="007A2DCE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7A2DCE" w:rsidRPr="001E32DC" w:rsidRDefault="007A2DCE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1E32DC">
        <w:rPr>
          <w:bCs/>
          <w:noProof w:val="0"/>
          <w:sz w:val="22"/>
        </w:rPr>
        <w:t>&lt; local &gt;</w:t>
      </w:r>
    </w:p>
    <w:p w:rsidR="007A2DCE" w:rsidRPr="001E32DC" w:rsidRDefault="007A2DCE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</w:p>
    <w:p w:rsidR="007A2DCE" w:rsidRPr="001E32DC" w:rsidRDefault="007A2DCE">
      <w:pPr>
        <w:pStyle w:val="Livre"/>
        <w:spacing w:before="60"/>
        <w:jc w:val="center"/>
        <w:outlineLvl w:val="0"/>
        <w:rPr>
          <w:rFonts w:ascii="Arial" w:hAnsi="Arial"/>
          <w:bCs/>
          <w:noProof w:val="0"/>
          <w:sz w:val="22"/>
        </w:rPr>
      </w:pPr>
    </w:p>
    <w:p w:rsidR="007A2DCE" w:rsidRPr="001E32DC" w:rsidRDefault="007A2DCE">
      <w:pPr>
        <w:pStyle w:val="Livre"/>
        <w:spacing w:before="60"/>
        <w:jc w:val="center"/>
        <w:outlineLvl w:val="0"/>
        <w:rPr>
          <w:bCs/>
          <w:sz w:val="22"/>
        </w:rPr>
      </w:pPr>
      <w:r w:rsidRPr="001E32DC">
        <w:rPr>
          <w:bCs/>
          <w:noProof w:val="0"/>
          <w:sz w:val="22"/>
        </w:rPr>
        <w:t>&lt; data &gt;</w:t>
      </w:r>
    </w:p>
    <w:bookmarkEnd w:id="1"/>
    <w:bookmarkEnd w:id="2"/>
    <w:bookmarkEnd w:id="3"/>
    <w:p w:rsidR="007A2DCE" w:rsidRPr="001E32DC" w:rsidRDefault="007A2DCE">
      <w:pPr>
        <w:jc w:val="center"/>
        <w:rPr>
          <w:rFonts w:ascii="Arial" w:hAnsi="Arial" w:cs="Arial"/>
          <w:b/>
          <w:bCs/>
          <w:sz w:val="32"/>
          <w:lang w:val="pt-BR"/>
        </w:rPr>
        <w:sectPr w:rsidR="007A2DCE" w:rsidRPr="001E32DC" w:rsidSect="00465022">
          <w:pgSz w:w="11907" w:h="16840" w:code="9"/>
          <w:pgMar w:top="1418" w:right="1701" w:bottom="1418" w:left="1701" w:header="720" w:footer="720" w:gutter="0"/>
          <w:cols w:space="720"/>
          <w:docGrid w:linePitch="360"/>
        </w:sectPr>
      </w:pPr>
    </w:p>
    <w:p w:rsidR="007A2DCE" w:rsidRPr="001E32DC" w:rsidRDefault="007A2DCE">
      <w:pPr>
        <w:pStyle w:val="sumrio"/>
      </w:pPr>
      <w:bookmarkStart w:id="4" w:name="_Toc481911617"/>
      <w:bookmarkStart w:id="5" w:name="_Toc481912076"/>
      <w:bookmarkStart w:id="6" w:name="_Toc19368796"/>
      <w:r w:rsidRPr="001E32DC">
        <w:lastRenderedPageBreak/>
        <w:t>Versões revisadas anteriores</w:t>
      </w:r>
      <w:bookmarkEnd w:id="4"/>
      <w:bookmarkEnd w:id="5"/>
      <w:bookmarkEnd w:id="6"/>
    </w:p>
    <w:p w:rsidR="007A2DCE" w:rsidRPr="001E32DC" w:rsidRDefault="007A2DCE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7A2DCE" w:rsidRPr="001E32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</w:tcPr>
          <w:p w:rsidR="007A2DCE" w:rsidRPr="001E32DC" w:rsidRDefault="007A2DCE">
            <w:pPr>
              <w:pStyle w:val="Corpodetexto"/>
              <w:jc w:val="center"/>
              <w:rPr>
                <w:b/>
                <w:bCs/>
              </w:rPr>
            </w:pPr>
            <w:r w:rsidRPr="001E32DC">
              <w:rPr>
                <w:b/>
                <w:bCs/>
              </w:rPr>
              <w:t>Revisão</w:t>
            </w:r>
          </w:p>
        </w:tc>
        <w:tc>
          <w:tcPr>
            <w:tcW w:w="5812" w:type="dxa"/>
          </w:tcPr>
          <w:p w:rsidR="007A2DCE" w:rsidRPr="001E32DC" w:rsidRDefault="007A2DCE">
            <w:pPr>
              <w:pStyle w:val="Corpodetexto"/>
              <w:jc w:val="center"/>
              <w:rPr>
                <w:b/>
                <w:bCs/>
              </w:rPr>
            </w:pPr>
            <w:r w:rsidRPr="001E32DC">
              <w:rPr>
                <w:b/>
                <w:bCs/>
              </w:rPr>
              <w:t>Comentário</w:t>
            </w:r>
          </w:p>
        </w:tc>
        <w:tc>
          <w:tcPr>
            <w:tcW w:w="1345" w:type="dxa"/>
          </w:tcPr>
          <w:p w:rsidR="007A2DCE" w:rsidRPr="001E32DC" w:rsidRDefault="007A2DCE">
            <w:pPr>
              <w:pStyle w:val="Corpodetexto"/>
              <w:jc w:val="center"/>
              <w:rPr>
                <w:b/>
                <w:bCs/>
              </w:rPr>
            </w:pPr>
            <w:r w:rsidRPr="001E32DC">
              <w:rPr>
                <w:b/>
                <w:bCs/>
              </w:rPr>
              <w:t>Data</w:t>
            </w:r>
          </w:p>
        </w:tc>
      </w:tr>
      <w:tr w:rsidR="007A2DCE" w:rsidRPr="001E32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</w:tcPr>
          <w:p w:rsidR="007A2DCE" w:rsidRPr="001E32DC" w:rsidRDefault="007A2DCE">
            <w:pPr>
              <w:pStyle w:val="Tabela"/>
            </w:pPr>
          </w:p>
        </w:tc>
        <w:tc>
          <w:tcPr>
            <w:tcW w:w="5812" w:type="dxa"/>
          </w:tcPr>
          <w:p w:rsidR="007A2DCE" w:rsidRPr="001E32DC" w:rsidRDefault="007A2DCE">
            <w:pPr>
              <w:pStyle w:val="Tabela"/>
            </w:pPr>
          </w:p>
        </w:tc>
        <w:tc>
          <w:tcPr>
            <w:tcW w:w="1345" w:type="dxa"/>
          </w:tcPr>
          <w:p w:rsidR="007A2DCE" w:rsidRPr="001E32DC" w:rsidRDefault="007A2DCE">
            <w:pPr>
              <w:pStyle w:val="Tabela"/>
            </w:pPr>
          </w:p>
        </w:tc>
      </w:tr>
      <w:tr w:rsidR="007A2DCE" w:rsidRPr="001E32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</w:tcPr>
          <w:p w:rsidR="007A2DCE" w:rsidRPr="001E32DC" w:rsidRDefault="007A2DCE">
            <w:pPr>
              <w:pStyle w:val="Tabela"/>
            </w:pPr>
          </w:p>
        </w:tc>
        <w:tc>
          <w:tcPr>
            <w:tcW w:w="5812" w:type="dxa"/>
          </w:tcPr>
          <w:p w:rsidR="007A2DCE" w:rsidRPr="001E32DC" w:rsidRDefault="007A2DCE">
            <w:pPr>
              <w:pStyle w:val="Tabela"/>
            </w:pPr>
          </w:p>
        </w:tc>
        <w:tc>
          <w:tcPr>
            <w:tcW w:w="1345" w:type="dxa"/>
          </w:tcPr>
          <w:p w:rsidR="007A2DCE" w:rsidRPr="001E32DC" w:rsidRDefault="007A2DCE">
            <w:pPr>
              <w:pStyle w:val="Tabela"/>
            </w:pPr>
          </w:p>
        </w:tc>
      </w:tr>
      <w:tr w:rsidR="007A2DCE" w:rsidRPr="001E32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</w:tcPr>
          <w:p w:rsidR="007A2DCE" w:rsidRPr="001E32DC" w:rsidRDefault="007A2DCE">
            <w:pPr>
              <w:pStyle w:val="Tabela"/>
            </w:pPr>
          </w:p>
        </w:tc>
        <w:tc>
          <w:tcPr>
            <w:tcW w:w="5812" w:type="dxa"/>
          </w:tcPr>
          <w:p w:rsidR="007A2DCE" w:rsidRPr="001E32DC" w:rsidRDefault="007A2DCE">
            <w:pPr>
              <w:pStyle w:val="Tabela"/>
            </w:pPr>
          </w:p>
        </w:tc>
        <w:tc>
          <w:tcPr>
            <w:tcW w:w="1345" w:type="dxa"/>
          </w:tcPr>
          <w:p w:rsidR="007A2DCE" w:rsidRPr="001E32DC" w:rsidRDefault="007A2DCE">
            <w:pPr>
              <w:pStyle w:val="Tabela"/>
            </w:pPr>
          </w:p>
        </w:tc>
      </w:tr>
      <w:tr w:rsidR="007A2DCE" w:rsidRPr="001E32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</w:tcPr>
          <w:p w:rsidR="007A2DCE" w:rsidRPr="001E32DC" w:rsidRDefault="007A2DCE">
            <w:pPr>
              <w:pStyle w:val="Tabela"/>
            </w:pPr>
          </w:p>
        </w:tc>
        <w:tc>
          <w:tcPr>
            <w:tcW w:w="5812" w:type="dxa"/>
          </w:tcPr>
          <w:p w:rsidR="007A2DCE" w:rsidRPr="001E32DC" w:rsidRDefault="007A2DCE">
            <w:pPr>
              <w:pStyle w:val="Tabela"/>
            </w:pPr>
          </w:p>
        </w:tc>
        <w:tc>
          <w:tcPr>
            <w:tcW w:w="1345" w:type="dxa"/>
          </w:tcPr>
          <w:p w:rsidR="007A2DCE" w:rsidRPr="001E32DC" w:rsidRDefault="007A2DCE">
            <w:pPr>
              <w:pStyle w:val="Tabela"/>
            </w:pPr>
          </w:p>
        </w:tc>
      </w:tr>
    </w:tbl>
    <w:p w:rsidR="007A2DCE" w:rsidRPr="001E32DC" w:rsidRDefault="007A2DCE">
      <w:pPr>
        <w:pStyle w:val="Subttulo"/>
        <w:jc w:val="center"/>
        <w:rPr>
          <w:rFonts w:ascii="Arial" w:hAnsi="Arial" w:cs="Arial"/>
          <w:sz w:val="36"/>
          <w:lang w:val="pt-BR"/>
        </w:rPr>
      </w:pPr>
      <w:r w:rsidRPr="001E32DC">
        <w:rPr>
          <w:rFonts w:ascii="Arial" w:hAnsi="Arial" w:cs="Arial"/>
          <w:sz w:val="36"/>
          <w:lang w:val="pt-BR"/>
        </w:rPr>
        <w:br w:type="page"/>
      </w:r>
      <w:r w:rsidRPr="001E32DC">
        <w:rPr>
          <w:rFonts w:ascii="Arial" w:hAnsi="Arial" w:cs="Arial"/>
          <w:sz w:val="36"/>
          <w:lang w:val="pt-BR"/>
        </w:rPr>
        <w:lastRenderedPageBreak/>
        <w:t>Relatório de Avaliação de Usabilidade</w:t>
      </w:r>
    </w:p>
    <w:p w:rsidR="007A2DCE" w:rsidRPr="001E32DC" w:rsidRDefault="007A2DCE">
      <w:pPr>
        <w:pStyle w:val="Subttulo"/>
        <w:jc w:val="center"/>
        <w:rPr>
          <w:rFonts w:ascii="Arial" w:hAnsi="Arial" w:cs="Arial"/>
          <w:sz w:val="36"/>
          <w:lang w:val="pt-BR"/>
        </w:rPr>
      </w:pPr>
    </w:p>
    <w:p w:rsidR="007A2DCE" w:rsidRPr="001E32DC" w:rsidRDefault="007A2DCE">
      <w:pPr>
        <w:pStyle w:val="Subttulo"/>
        <w:jc w:val="center"/>
        <w:rPr>
          <w:rFonts w:ascii="Arial" w:hAnsi="Arial" w:cs="Arial"/>
          <w:sz w:val="36"/>
          <w:lang w:val="pt-BR"/>
        </w:rPr>
      </w:pPr>
      <w:r w:rsidRPr="001E32DC">
        <w:rPr>
          <w:rFonts w:ascii="Arial" w:hAnsi="Arial" w:cs="Arial"/>
          <w:sz w:val="36"/>
          <w:lang w:val="pt-BR"/>
        </w:rPr>
        <w:t>Sumário</w:t>
      </w:r>
    </w:p>
    <w:p w:rsidR="007A2DCE" w:rsidRPr="001E32DC" w:rsidRDefault="007A2DCE">
      <w:pPr>
        <w:jc w:val="center"/>
        <w:rPr>
          <w:rFonts w:ascii="Arial" w:hAnsi="Arial" w:cs="Arial"/>
          <w:sz w:val="32"/>
          <w:lang w:val="pt-BR"/>
        </w:rPr>
      </w:pPr>
    </w:p>
    <w:p w:rsidR="007A2DCE" w:rsidRPr="001E32DC" w:rsidRDefault="007A2DCE">
      <w:pPr>
        <w:jc w:val="center"/>
        <w:rPr>
          <w:rFonts w:ascii="Arial" w:hAnsi="Arial" w:cs="Arial"/>
          <w:sz w:val="32"/>
          <w:lang w:val="pt-BR"/>
        </w:rPr>
      </w:pPr>
    </w:p>
    <w:p w:rsidR="007A2DCE" w:rsidRPr="001E32DC" w:rsidRDefault="007A2DCE">
      <w:pPr>
        <w:jc w:val="center"/>
        <w:rPr>
          <w:rFonts w:ascii="Arial" w:hAnsi="Arial" w:cs="Arial"/>
          <w:sz w:val="32"/>
          <w:lang w:val="pt-BR"/>
        </w:rPr>
      </w:pPr>
    </w:p>
    <w:p w:rsidR="007A2DCE" w:rsidRPr="001E32DC" w:rsidRDefault="007A2DCE">
      <w:pPr>
        <w:jc w:val="center"/>
        <w:rPr>
          <w:rFonts w:ascii="Arial" w:hAnsi="Arial" w:cs="Arial"/>
          <w:sz w:val="32"/>
          <w:lang w:val="pt-BR"/>
        </w:rPr>
      </w:pPr>
    </w:p>
    <w:p w:rsidR="007A2DCE" w:rsidRPr="001E32DC" w:rsidRDefault="007A2DCE">
      <w:pPr>
        <w:jc w:val="center"/>
        <w:rPr>
          <w:rFonts w:ascii="Arial" w:hAnsi="Arial" w:cs="Arial"/>
          <w:sz w:val="32"/>
          <w:lang w:val="pt-BR"/>
        </w:rPr>
      </w:pPr>
    </w:p>
    <w:p w:rsidR="007A2DCE" w:rsidRPr="001E32DC" w:rsidRDefault="007A2DCE">
      <w:pPr>
        <w:jc w:val="center"/>
        <w:rPr>
          <w:rFonts w:ascii="Arial" w:hAnsi="Arial" w:cs="Arial"/>
          <w:sz w:val="32"/>
          <w:lang w:val="pt-BR"/>
        </w:rPr>
      </w:pPr>
    </w:p>
    <w:p w:rsidR="008B3F06" w:rsidRDefault="007A2DCE">
      <w:pPr>
        <w:pStyle w:val="Sumrio1"/>
        <w:tabs>
          <w:tab w:val="left" w:pos="4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r w:rsidRPr="001E32DC">
        <w:rPr>
          <w:rFonts w:ascii="Arial" w:hAnsi="Arial" w:cs="Arial"/>
          <w:sz w:val="32"/>
          <w:lang w:val="pt-BR"/>
        </w:rPr>
        <w:fldChar w:fldCharType="begin"/>
      </w:r>
      <w:r w:rsidRPr="001E32DC">
        <w:rPr>
          <w:rFonts w:ascii="Arial" w:hAnsi="Arial" w:cs="Arial"/>
          <w:sz w:val="32"/>
          <w:lang w:val="pt-BR"/>
        </w:rPr>
        <w:instrText xml:space="preserve"> TOC \o "1-3" \h \z </w:instrText>
      </w:r>
      <w:r w:rsidRPr="001E32DC">
        <w:rPr>
          <w:rFonts w:ascii="Arial" w:hAnsi="Arial" w:cs="Arial"/>
          <w:sz w:val="32"/>
          <w:lang w:val="pt-BR"/>
        </w:rPr>
        <w:fldChar w:fldCharType="separate"/>
      </w:r>
      <w:hyperlink w:anchor="_Toc245738742" w:history="1">
        <w:r w:rsidR="008B3F06" w:rsidRPr="00A03F9E">
          <w:rPr>
            <w:rStyle w:val="Hyperlink"/>
            <w:noProof/>
          </w:rPr>
          <w:t>1</w:t>
        </w:r>
        <w:r w:rsidR="008B3F06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8B3F06" w:rsidRPr="00A03F9E">
          <w:rPr>
            <w:rStyle w:val="Hyperlink"/>
            <w:noProof/>
          </w:rPr>
          <w:t>Introdução</w:t>
        </w:r>
        <w:r w:rsidR="008B3F06">
          <w:rPr>
            <w:noProof/>
            <w:webHidden/>
          </w:rPr>
          <w:tab/>
        </w:r>
        <w:r w:rsidR="008B3F06">
          <w:rPr>
            <w:noProof/>
            <w:webHidden/>
          </w:rPr>
          <w:fldChar w:fldCharType="begin"/>
        </w:r>
        <w:r w:rsidR="008B3F06">
          <w:rPr>
            <w:noProof/>
            <w:webHidden/>
          </w:rPr>
          <w:instrText xml:space="preserve"> PAGEREF _Toc245738742 \h </w:instrText>
        </w:r>
        <w:r w:rsidR="008B3F06">
          <w:rPr>
            <w:noProof/>
            <w:webHidden/>
          </w:rPr>
        </w:r>
        <w:r w:rsidR="008B3F06"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 w:rsidR="008B3F06"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43" w:history="1">
        <w:r w:rsidRPr="00A03F9E">
          <w:rPr>
            <w:rStyle w:val="Hyperlink"/>
            <w:noProof/>
          </w:rPr>
          <w:t>1.1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Objetivo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44" w:history="1">
        <w:r w:rsidRPr="00A03F9E">
          <w:rPr>
            <w:rStyle w:val="Hyperlink"/>
            <w:noProof/>
          </w:rPr>
          <w:t>1.2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Audiência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45" w:history="1">
        <w:r w:rsidRPr="00A03F9E">
          <w:rPr>
            <w:rStyle w:val="Hyperlink"/>
            <w:noProof/>
          </w:rPr>
          <w:t>1.3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46" w:history="1">
        <w:r w:rsidRPr="00A03F9E">
          <w:rPr>
            <w:rStyle w:val="Hyperlink"/>
            <w:noProof/>
          </w:rPr>
          <w:t>1.4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Identificação do cliente e do fornecedor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47" w:history="1">
        <w:r w:rsidRPr="00A03F9E">
          <w:rPr>
            <w:rStyle w:val="Hyperlink"/>
            <w:noProof/>
          </w:rPr>
          <w:t>1.5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Dados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1"/>
        <w:tabs>
          <w:tab w:val="left" w:pos="4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48" w:history="1">
        <w:r w:rsidRPr="00A03F9E">
          <w:rPr>
            <w:rStyle w:val="Hyperlink"/>
            <w:noProof/>
          </w:rPr>
          <w:t>2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Relatório da avaliação  &lt;tipo&gt; &lt;nome da avaliação&gt;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49" w:history="1">
        <w:r w:rsidRPr="00A03F9E">
          <w:rPr>
            <w:rStyle w:val="Hyperlink"/>
            <w:noProof/>
          </w:rPr>
          <w:t>2.1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0" w:history="1">
        <w:r w:rsidRPr="00A03F9E">
          <w:rPr>
            <w:rStyle w:val="Hyperlink"/>
            <w:noProof/>
          </w:rPr>
          <w:t>2.1.1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Identificador do relatório e da especificação de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1" w:history="1">
        <w:r w:rsidRPr="00A03F9E">
          <w:rPr>
            <w:rStyle w:val="Hyperlink"/>
            <w:noProof/>
          </w:rPr>
          <w:t>2.1.2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2" w:history="1">
        <w:r w:rsidRPr="00A03F9E">
          <w:rPr>
            <w:rStyle w:val="Hyperlink"/>
            <w:noProof/>
          </w:rPr>
          <w:t>2.1.3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Objetivo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3" w:history="1">
        <w:r w:rsidRPr="00A03F9E">
          <w:rPr>
            <w:rStyle w:val="Hyperlink"/>
            <w:noProof/>
          </w:rPr>
          <w:t>2.1.4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Intenção de uso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4" w:history="1">
        <w:r w:rsidRPr="00A03F9E">
          <w:rPr>
            <w:rStyle w:val="Hyperlink"/>
            <w:noProof/>
          </w:rPr>
          <w:t>2.1.5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Histórico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5" w:history="1">
        <w:r w:rsidRPr="00A03F9E">
          <w:rPr>
            <w:rStyle w:val="Hyperlink"/>
            <w:noProof/>
          </w:rPr>
          <w:t>2.1.6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Escopo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6" w:history="1">
        <w:r w:rsidRPr="00A03F9E">
          <w:rPr>
            <w:rStyle w:val="Hyperlink"/>
            <w:noProof/>
          </w:rPr>
          <w:t>2.1.7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Referências a documentos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7" w:history="1">
        <w:r w:rsidRPr="00A03F9E">
          <w:rPr>
            <w:rStyle w:val="Hyperlink"/>
            <w:noProof/>
          </w:rPr>
          <w:t>2.2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Objetivos da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8" w:history="1">
        <w:r w:rsidRPr="00A03F9E">
          <w:rPr>
            <w:rStyle w:val="Hyperlink"/>
            <w:noProof/>
          </w:rPr>
          <w:t>2.3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59" w:history="1">
        <w:r w:rsidRPr="00A03F9E">
          <w:rPr>
            <w:rStyle w:val="Hyperlink"/>
            <w:noProof/>
          </w:rPr>
          <w:t>2.4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Resumo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0" w:history="1">
        <w:r w:rsidRPr="00A03F9E">
          <w:rPr>
            <w:rStyle w:val="Hyperlink"/>
            <w:noProof/>
          </w:rPr>
          <w:t>2.5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Atributos ou tópicos avaliados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1" w:history="1">
        <w:r w:rsidRPr="00A03F9E">
          <w:rPr>
            <w:rStyle w:val="Hyperlink"/>
            <w:noProof/>
          </w:rPr>
          <w:t>2.6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Incidentes e pontos positivos observados na realização da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2" w:history="1">
        <w:r w:rsidRPr="00A03F9E">
          <w:rPr>
            <w:rStyle w:val="Hyperlink"/>
            <w:noProof/>
          </w:rPr>
          <w:t>2.7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Observações e Recomendações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3" w:history="1">
        <w:r w:rsidRPr="00A03F9E">
          <w:rPr>
            <w:rStyle w:val="Hyperlink"/>
            <w:noProof/>
          </w:rPr>
          <w:t>2.7.1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Recomendações de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4" w:history="1">
        <w:r w:rsidRPr="00A03F9E">
          <w:rPr>
            <w:rStyle w:val="Hyperlink"/>
            <w:noProof/>
          </w:rPr>
          <w:t>2.7.2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Observações e recomendações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5" w:history="1">
        <w:r w:rsidRPr="00A03F9E">
          <w:rPr>
            <w:rStyle w:val="Hyperlink"/>
            <w:noProof/>
          </w:rPr>
          <w:t>2.7.3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Observações e recomendações específicas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6" w:history="1">
        <w:r w:rsidRPr="00A03F9E">
          <w:rPr>
            <w:rStyle w:val="Hyperlink"/>
            <w:noProof/>
          </w:rPr>
          <w:t>2.7.4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Níveis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2"/>
        <w:tabs>
          <w:tab w:val="left" w:pos="8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7" w:history="1">
        <w:r w:rsidRPr="00A03F9E">
          <w:rPr>
            <w:rStyle w:val="Hyperlink"/>
            <w:noProof/>
          </w:rPr>
          <w:t>2.8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Material utilizado na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8" w:history="1">
        <w:r w:rsidRPr="00A03F9E">
          <w:rPr>
            <w:rStyle w:val="Hyperlink"/>
            <w:noProof/>
          </w:rPr>
          <w:t>2.8.1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69" w:history="1">
        <w:r w:rsidRPr="00A03F9E">
          <w:rPr>
            <w:rStyle w:val="Hyperlink"/>
            <w:noProof/>
          </w:rPr>
          <w:t>2.8.2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Questionário de perfil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3"/>
        <w:tabs>
          <w:tab w:val="left" w:pos="132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70" w:history="1">
        <w:r w:rsidRPr="00A03F9E">
          <w:rPr>
            <w:rStyle w:val="Hyperlink"/>
            <w:noProof/>
          </w:rPr>
          <w:t>2.8.3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Questionário de avaliação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F06" w:rsidRDefault="008B3F06">
      <w:pPr>
        <w:pStyle w:val="Sumrio1"/>
        <w:tabs>
          <w:tab w:val="left" w:pos="480"/>
          <w:tab w:val="right" w:leader="dot" w:pos="8721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245738771" w:history="1">
        <w:r w:rsidRPr="00A03F9E">
          <w:rPr>
            <w:rStyle w:val="Hyperlink"/>
            <w:noProof/>
          </w:rPr>
          <w:t>3</w:t>
        </w:r>
        <w:r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Pr="00A03F9E">
          <w:rPr>
            <w:rStyle w:val="Hyperlink"/>
            <w:noProof/>
          </w:rPr>
          <w:t>Relatório da avaliação  &lt;tipo&gt; &lt;identificador da avaliação&gt;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_Toc245738771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6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2DCE" w:rsidRPr="00003A18" w:rsidRDefault="007A2DCE">
      <w:pPr>
        <w:pStyle w:val="sumrio"/>
        <w:rPr>
          <w:sz w:val="32"/>
          <w:szCs w:val="32"/>
        </w:rPr>
      </w:pPr>
      <w:r w:rsidRPr="001E32DC">
        <w:rPr>
          <w:rFonts w:cs="Arial"/>
          <w:sz w:val="32"/>
        </w:rPr>
        <w:fldChar w:fldCharType="end"/>
      </w:r>
      <w:r w:rsidRPr="00003A18">
        <w:rPr>
          <w:sz w:val="32"/>
          <w:szCs w:val="32"/>
        </w:rPr>
        <w:t>Relatório de Avaliação de Usabilidade</w:t>
      </w:r>
    </w:p>
    <w:p w:rsidR="001E32DC" w:rsidRPr="001E32DC" w:rsidRDefault="001E32DC" w:rsidP="001E32DC">
      <w:pPr>
        <w:pStyle w:val="Ttulo1"/>
        <w:ind w:left="431" w:hanging="431"/>
      </w:pPr>
      <w:bookmarkStart w:id="7" w:name="_Toc245738742"/>
      <w:r w:rsidRPr="001E32DC">
        <w:t>Introdução</w:t>
      </w:r>
      <w:bookmarkEnd w:id="7"/>
    </w:p>
    <w:p w:rsidR="001E32DC" w:rsidRDefault="001E32DC" w:rsidP="00514048">
      <w:pPr>
        <w:pStyle w:val="Ttulo2"/>
      </w:pPr>
      <w:bookmarkStart w:id="8" w:name="_Toc245738743"/>
      <w:r w:rsidRPr="001E32DC">
        <w:t>Objetivo do documento</w:t>
      </w:r>
      <w:bookmarkEnd w:id="8"/>
    </w:p>
    <w:p w:rsidR="00EA4322" w:rsidRPr="00EA4322" w:rsidRDefault="00EA4322" w:rsidP="00514048">
      <w:pPr>
        <w:rPr>
          <w:lang w:val="pt-BR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1E32DC" w:rsidRPr="001E32DC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8928" w:type="dxa"/>
          </w:tcPr>
          <w:p w:rsidR="001E32DC" w:rsidRPr="001E32DC" w:rsidRDefault="001E32DC" w:rsidP="00514048">
            <w:pPr>
              <w:rPr>
                <w:lang w:val="pt-BR"/>
              </w:rPr>
            </w:pPr>
          </w:p>
        </w:tc>
      </w:tr>
    </w:tbl>
    <w:p w:rsidR="00DD2005" w:rsidRDefault="00DD2005" w:rsidP="00514048">
      <w:pPr>
        <w:pStyle w:val="Ttulo2"/>
      </w:pPr>
      <w:bookmarkStart w:id="9" w:name="_Toc245738744"/>
      <w:r>
        <w:t>Audiência do documento</w:t>
      </w:r>
      <w:bookmarkEnd w:id="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DD2005" w:rsidRPr="001E32DC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8928" w:type="dxa"/>
          </w:tcPr>
          <w:p w:rsidR="00DD2005" w:rsidRPr="001E32DC" w:rsidRDefault="00DD2005" w:rsidP="007A4DB7">
            <w:pPr>
              <w:rPr>
                <w:lang w:val="pt-BR"/>
              </w:rPr>
            </w:pPr>
          </w:p>
        </w:tc>
      </w:tr>
    </w:tbl>
    <w:p w:rsidR="001E32DC" w:rsidRDefault="001E32DC" w:rsidP="00514048">
      <w:pPr>
        <w:pStyle w:val="Ttulo2"/>
      </w:pPr>
      <w:bookmarkStart w:id="10" w:name="_Toc245738745"/>
      <w:r w:rsidRPr="001E32DC">
        <w:t>Organização do documento</w:t>
      </w:r>
      <w:bookmarkEnd w:id="1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1E32DC" w:rsidRPr="001E32DC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8928" w:type="dxa"/>
          </w:tcPr>
          <w:p w:rsidR="001E32DC" w:rsidRPr="001E32DC" w:rsidRDefault="001E32DC" w:rsidP="00514048">
            <w:pPr>
              <w:rPr>
                <w:lang w:val="pt-BR"/>
              </w:rPr>
            </w:pPr>
          </w:p>
        </w:tc>
      </w:tr>
    </w:tbl>
    <w:p w:rsidR="006D7613" w:rsidRPr="006D7613" w:rsidRDefault="006D7613" w:rsidP="00514048">
      <w:pPr>
        <w:pStyle w:val="Ttulo2"/>
      </w:pPr>
      <w:bookmarkStart w:id="11" w:name="_Toc245738746"/>
      <w:r>
        <w:t>Identificação do cliente</w:t>
      </w:r>
      <w:r w:rsidRPr="006D7613">
        <w:t xml:space="preserve"> e do fornecedor</w:t>
      </w:r>
      <w:bookmarkEnd w:id="11"/>
    </w:p>
    <w:p w:rsidR="006D7613" w:rsidRPr="006D7613" w:rsidRDefault="006D7613" w:rsidP="00514048">
      <w:pPr>
        <w:ind w:firstLine="708"/>
        <w:rPr>
          <w:b/>
          <w:bCs/>
          <w:sz w:val="28"/>
          <w:lang w:val="pt-BR"/>
        </w:rPr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3"/>
        <w:gridCol w:w="6957"/>
      </w:tblGrid>
      <w:tr w:rsidR="006D7613">
        <w:tblPrEx>
          <w:tblCellMar>
            <w:top w:w="0" w:type="dxa"/>
            <w:bottom w:w="0" w:type="dxa"/>
          </w:tblCellMar>
        </w:tblPrEx>
        <w:trPr>
          <w:cantSplit/>
          <w:trHeight w:val="325"/>
        </w:trPr>
        <w:tc>
          <w:tcPr>
            <w:tcW w:w="8890" w:type="dxa"/>
            <w:gridSpan w:val="2"/>
          </w:tcPr>
          <w:p w:rsidR="009B6110" w:rsidRPr="009B6110" w:rsidRDefault="008F6A0B" w:rsidP="009B6110">
            <w:pPr>
              <w:rPr>
                <w:b/>
                <w:bCs/>
              </w:rPr>
            </w:pPr>
            <w:r w:rsidRPr="009B6110">
              <w:rPr>
                <w:b/>
                <w:bCs/>
              </w:rPr>
              <w:t>Cliente</w:t>
            </w:r>
          </w:p>
        </w:tc>
      </w:tr>
      <w:tr w:rsidR="006D7613">
        <w:tblPrEx>
          <w:tblCellMar>
            <w:top w:w="0" w:type="dxa"/>
            <w:bottom w:w="0" w:type="dxa"/>
          </w:tblCellMar>
        </w:tblPrEx>
        <w:tc>
          <w:tcPr>
            <w:tcW w:w="1933" w:type="dxa"/>
          </w:tcPr>
          <w:p w:rsidR="006D7613" w:rsidRDefault="006D7613" w:rsidP="00514048">
            <w:pPr>
              <w:rPr>
                <w:b/>
                <w:bCs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sz w:val="22"/>
                  </w:rPr>
                  <w:t>Nome</w:t>
                </w:r>
              </w:smartTag>
            </w:smartTag>
          </w:p>
        </w:tc>
        <w:tc>
          <w:tcPr>
            <w:tcW w:w="6957" w:type="dxa"/>
          </w:tcPr>
          <w:p w:rsidR="006D7613" w:rsidRDefault="006D7613" w:rsidP="00514048">
            <w:pPr>
              <w:rPr>
                <w:b/>
                <w:bCs/>
                <w:sz w:val="22"/>
              </w:rPr>
            </w:pPr>
          </w:p>
        </w:tc>
      </w:tr>
      <w:tr w:rsidR="006D7613">
        <w:tblPrEx>
          <w:tblCellMar>
            <w:top w:w="0" w:type="dxa"/>
            <w:bottom w:w="0" w:type="dxa"/>
          </w:tblCellMar>
        </w:tblPrEx>
        <w:tc>
          <w:tcPr>
            <w:tcW w:w="1933" w:type="dxa"/>
          </w:tcPr>
          <w:p w:rsidR="006D7613" w:rsidRDefault="006D7613" w:rsidP="0051404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Endereço</w:t>
            </w:r>
          </w:p>
        </w:tc>
        <w:tc>
          <w:tcPr>
            <w:tcW w:w="6957" w:type="dxa"/>
          </w:tcPr>
          <w:p w:rsidR="006D7613" w:rsidRDefault="006D7613" w:rsidP="00514048">
            <w:pPr>
              <w:rPr>
                <w:b/>
                <w:bCs/>
                <w:sz w:val="22"/>
              </w:rPr>
            </w:pPr>
          </w:p>
        </w:tc>
      </w:tr>
      <w:tr w:rsidR="006D7613">
        <w:tblPrEx>
          <w:tblCellMar>
            <w:top w:w="0" w:type="dxa"/>
            <w:bottom w:w="0" w:type="dxa"/>
          </w:tblCellMar>
        </w:tblPrEx>
        <w:trPr>
          <w:cantSplit/>
          <w:trHeight w:val="371"/>
        </w:trPr>
        <w:tc>
          <w:tcPr>
            <w:tcW w:w="8890" w:type="dxa"/>
            <w:gridSpan w:val="2"/>
          </w:tcPr>
          <w:p w:rsidR="009B6110" w:rsidRPr="009B6110" w:rsidRDefault="006D7613" w:rsidP="009B6110">
            <w:pPr>
              <w:rPr>
                <w:b/>
                <w:bCs/>
              </w:rPr>
            </w:pPr>
            <w:r w:rsidRPr="009B6110">
              <w:rPr>
                <w:b/>
                <w:bCs/>
              </w:rPr>
              <w:t>Fornecedor (*)</w:t>
            </w:r>
          </w:p>
        </w:tc>
      </w:tr>
      <w:tr w:rsidR="006D7613">
        <w:tblPrEx>
          <w:tblCellMar>
            <w:top w:w="0" w:type="dxa"/>
            <w:bottom w:w="0" w:type="dxa"/>
          </w:tblCellMar>
        </w:tblPrEx>
        <w:tc>
          <w:tcPr>
            <w:tcW w:w="1933" w:type="dxa"/>
          </w:tcPr>
          <w:p w:rsidR="006D7613" w:rsidRDefault="006D7613" w:rsidP="00514048">
            <w:pPr>
              <w:rPr>
                <w:b/>
                <w:bCs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sz w:val="22"/>
                  </w:rPr>
                  <w:t>Nome</w:t>
                </w:r>
              </w:smartTag>
            </w:smartTag>
          </w:p>
        </w:tc>
        <w:tc>
          <w:tcPr>
            <w:tcW w:w="6957" w:type="dxa"/>
          </w:tcPr>
          <w:p w:rsidR="006D7613" w:rsidRDefault="006D7613" w:rsidP="00514048">
            <w:pPr>
              <w:rPr>
                <w:b/>
                <w:bCs/>
                <w:sz w:val="22"/>
              </w:rPr>
            </w:pPr>
          </w:p>
        </w:tc>
      </w:tr>
      <w:tr w:rsidR="006D7613">
        <w:tblPrEx>
          <w:tblCellMar>
            <w:top w:w="0" w:type="dxa"/>
            <w:bottom w:w="0" w:type="dxa"/>
          </w:tblCellMar>
        </w:tblPrEx>
        <w:tc>
          <w:tcPr>
            <w:tcW w:w="1933" w:type="dxa"/>
          </w:tcPr>
          <w:p w:rsidR="006D7613" w:rsidRDefault="006D7613" w:rsidP="0051404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Endereço</w:t>
            </w:r>
          </w:p>
        </w:tc>
        <w:tc>
          <w:tcPr>
            <w:tcW w:w="6957" w:type="dxa"/>
          </w:tcPr>
          <w:p w:rsidR="006D7613" w:rsidRDefault="006D7613" w:rsidP="00514048">
            <w:pPr>
              <w:rPr>
                <w:b/>
                <w:bCs/>
                <w:sz w:val="22"/>
              </w:rPr>
            </w:pPr>
          </w:p>
        </w:tc>
      </w:tr>
    </w:tbl>
    <w:p w:rsidR="006D7613" w:rsidRDefault="006D7613" w:rsidP="001A1B81">
      <w:pPr>
        <w:numPr>
          <w:ilvl w:val="0"/>
          <w:numId w:val="7"/>
        </w:numPr>
      </w:pPr>
      <w:r>
        <w:t>se diferente do cliente</w:t>
      </w:r>
    </w:p>
    <w:p w:rsidR="00713650" w:rsidRPr="00713650" w:rsidRDefault="00713650" w:rsidP="00514048">
      <w:pPr>
        <w:ind w:left="360"/>
        <w:rPr>
          <w:sz w:val="16"/>
        </w:rPr>
      </w:pPr>
    </w:p>
    <w:p w:rsidR="008F6A0B" w:rsidRPr="001E32DC" w:rsidRDefault="008F6A0B" w:rsidP="00514048">
      <w:pPr>
        <w:pStyle w:val="Ttulo2"/>
      </w:pPr>
      <w:bookmarkStart w:id="12" w:name="_Toc245738747"/>
      <w:commentRangeStart w:id="13"/>
      <w:r w:rsidRPr="001E32DC">
        <w:t>Dados do projeto</w:t>
      </w:r>
      <w:bookmarkEnd w:id="12"/>
    </w:p>
    <w:commentRangeEnd w:id="13"/>
    <w:p w:rsidR="008F6A0B" w:rsidRDefault="008F6A0B" w:rsidP="00465022">
      <w:pPr>
        <w:jc w:val="center"/>
        <w:rPr>
          <w:lang w:val="pt-BR"/>
        </w:rPr>
      </w:pPr>
      <w:r w:rsidRPr="001E32DC">
        <w:rPr>
          <w:rStyle w:val="Refdecomentrio"/>
          <w:vanish/>
          <w:lang w:val="pt-BR"/>
        </w:rPr>
        <w:commentReference w:id="13"/>
      </w:r>
    </w:p>
    <w:p w:rsidR="00465022" w:rsidRPr="001E32DC" w:rsidRDefault="00465022" w:rsidP="00465022">
      <w:pPr>
        <w:jc w:val="center"/>
        <w:rPr>
          <w:lang w:val="pt-BR"/>
        </w:rPr>
      </w:pPr>
    </w:p>
    <w:tbl>
      <w:tblPr>
        <w:tblW w:w="8898" w:type="dxa"/>
        <w:jc w:val="center"/>
        <w:tblInd w:w="428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847"/>
        <w:gridCol w:w="3611"/>
      </w:tblGrid>
      <w:tr w:rsidR="008F6A0B" w:rsidRPr="001E32DC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E32DC">
              <w:rPr>
                <w:b/>
                <w:bCs/>
                <w:sz w:val="22"/>
                <w:szCs w:val="22"/>
                <w:lang w:val="pt-BR"/>
              </w:rPr>
              <w:t>Projeto</w:t>
            </w:r>
          </w:p>
        </w:tc>
        <w:tc>
          <w:tcPr>
            <w:tcW w:w="745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465022" w:rsidRPr="001E32DC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E32DC">
              <w:rPr>
                <w:b/>
                <w:bCs/>
                <w:sz w:val="22"/>
                <w:szCs w:val="22"/>
                <w:lang w:val="pt-BR"/>
              </w:rPr>
              <w:t>Gerente executivo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</w:p>
        </w:tc>
      </w:tr>
      <w:tr w:rsidR="00465022" w:rsidRPr="001E32DC">
        <w:trPr>
          <w:trHeight w:val="30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E32DC">
              <w:rPr>
                <w:b/>
                <w:bCs/>
                <w:sz w:val="22"/>
                <w:szCs w:val="22"/>
                <w:lang w:val="pt-BR"/>
              </w:rPr>
              <w:t>Gerente do projeto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465022" w:rsidRPr="001E32DC">
        <w:trPr>
          <w:cantSplit/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0B" w:rsidRPr="001E32DC" w:rsidRDefault="008F6A0B" w:rsidP="00465022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1E32DC">
              <w:rPr>
                <w:b/>
                <w:bCs/>
                <w:sz w:val="22"/>
                <w:szCs w:val="22"/>
                <w:lang w:val="pt-BR"/>
              </w:rPr>
              <w:t>Equipe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  <w:r w:rsidRPr="001E32DC"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  <w:r w:rsidRPr="001E32DC"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465022" w:rsidRPr="001E32DC">
        <w:trPr>
          <w:cantSplit/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F6A0B" w:rsidRPr="001E32DC" w:rsidRDefault="008F6A0B" w:rsidP="00465022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465022" w:rsidRPr="001E32DC">
        <w:trPr>
          <w:cantSplit/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F6A0B" w:rsidRPr="001E32DC" w:rsidRDefault="008F6A0B" w:rsidP="00465022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465022" w:rsidRPr="001E32DC">
        <w:trPr>
          <w:cantSplit/>
          <w:trHeight w:val="315"/>
          <w:jc w:val="center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F6A0B" w:rsidRPr="001E32DC" w:rsidRDefault="008F6A0B" w:rsidP="00465022">
            <w:pPr>
              <w:jc w:val="center"/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0B" w:rsidRPr="001E32DC" w:rsidRDefault="008F6A0B" w:rsidP="00465022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:rsidR="00003A18" w:rsidRDefault="00003A18" w:rsidP="00465022">
      <w:pPr>
        <w:pStyle w:val="Ttulo1"/>
        <w:numPr>
          <w:ilvl w:val="0"/>
          <w:numId w:val="0"/>
        </w:numPr>
        <w:jc w:val="center"/>
      </w:pPr>
    </w:p>
    <w:p w:rsidR="001E32DC" w:rsidRDefault="00003A18" w:rsidP="001E32DC">
      <w:pPr>
        <w:pStyle w:val="Ttulo1"/>
        <w:ind w:left="431" w:hanging="431"/>
      </w:pPr>
      <w:r>
        <w:br w:type="page"/>
      </w:r>
      <w:bookmarkStart w:id="14" w:name="_Toc245738748"/>
      <w:commentRangeStart w:id="15"/>
      <w:r w:rsidR="001E32DC" w:rsidRPr="001E32DC">
        <w:t>Relatório da avaliação  &lt;tipo&gt; &lt;</w:t>
      </w:r>
      <w:r w:rsidR="00DE04D0">
        <w:t>nome</w:t>
      </w:r>
      <w:r w:rsidR="001E32DC" w:rsidRPr="001E32DC">
        <w:t xml:space="preserve"> d</w:t>
      </w:r>
      <w:r w:rsidR="00DE04D0">
        <w:t>a avaliação</w:t>
      </w:r>
      <w:r w:rsidR="001E32DC" w:rsidRPr="001E32DC">
        <w:t>&gt;</w:t>
      </w:r>
      <w:bookmarkEnd w:id="14"/>
      <w:commentRangeEnd w:id="15"/>
      <w:r w:rsidR="000F6CF6">
        <w:rPr>
          <w:rStyle w:val="Refdecomentrio"/>
          <w:rFonts w:ascii="Times New Roman" w:hAnsi="Times New Roman"/>
          <w:b w:val="0"/>
          <w:bCs w:val="0"/>
          <w:i w:val="0"/>
          <w:vanish/>
          <w:lang w:val="en-US"/>
        </w:rPr>
        <w:commentReference w:id="15"/>
      </w:r>
    </w:p>
    <w:p w:rsidR="001E32DC" w:rsidRPr="001E32DC" w:rsidRDefault="007A2DCE" w:rsidP="001E32DC">
      <w:pPr>
        <w:pStyle w:val="Ttulo2"/>
      </w:pPr>
      <w:bookmarkStart w:id="16" w:name="_Toc245738749"/>
      <w:r w:rsidRPr="001E32DC">
        <w:t>Introduçã</w:t>
      </w:r>
      <w:r w:rsidR="001E32DC" w:rsidRPr="001E32DC">
        <w:t>o</w:t>
      </w:r>
      <w:bookmarkEnd w:id="16"/>
    </w:p>
    <w:p w:rsidR="00FF62E7" w:rsidRDefault="00FF62E7" w:rsidP="00FF62E7">
      <w:pPr>
        <w:pStyle w:val="Ttulo3"/>
      </w:pPr>
      <w:bookmarkStart w:id="17" w:name="_Toc245738750"/>
      <w:commentRangeStart w:id="18"/>
      <w:r>
        <w:t>Identificador do relatório</w:t>
      </w:r>
      <w:r w:rsidR="00DE04D0">
        <w:t xml:space="preserve"> e da especificação</w:t>
      </w:r>
      <w:r>
        <w:t xml:space="preserve"> de avaliação</w:t>
      </w:r>
      <w:bookmarkEnd w:id="17"/>
    </w:p>
    <w:commentRangeEnd w:id="18"/>
    <w:p w:rsidR="00FF62E7" w:rsidRDefault="00FF62E7" w:rsidP="00FF62E7">
      <w:pPr>
        <w:rPr>
          <w:lang w:val="pt-BR"/>
        </w:rPr>
      </w:pPr>
      <w:r>
        <w:rPr>
          <w:rStyle w:val="Refdecomentrio"/>
          <w:vanish/>
        </w:rPr>
        <w:commentReference w:id="18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4320"/>
      </w:tblGrid>
      <w:tr w:rsidR="00FF62E7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FF62E7" w:rsidRDefault="00FF62E7" w:rsidP="007A4DB7">
            <w:pPr>
              <w:rPr>
                <w:lang w:val="pt-BR"/>
              </w:rPr>
            </w:pPr>
            <w:r>
              <w:rPr>
                <w:lang w:val="pt-BR"/>
              </w:rPr>
              <w:t>Identificador do relatório:</w:t>
            </w:r>
          </w:p>
          <w:p w:rsidR="00FF62E7" w:rsidRDefault="00FF62E7" w:rsidP="007A4DB7">
            <w:pPr>
              <w:rPr>
                <w:lang w:val="pt-BR"/>
              </w:rPr>
            </w:pPr>
          </w:p>
        </w:tc>
        <w:tc>
          <w:tcPr>
            <w:tcW w:w="4320" w:type="dxa"/>
          </w:tcPr>
          <w:p w:rsidR="00FF62E7" w:rsidRDefault="00FF62E7" w:rsidP="007A4DB7">
            <w:pPr>
              <w:rPr>
                <w:lang w:val="pt-BR"/>
              </w:rPr>
            </w:pPr>
            <w:r>
              <w:rPr>
                <w:lang w:val="pt-BR"/>
              </w:rPr>
              <w:t>Identificador da especificação correspondente no DAU:</w:t>
            </w:r>
          </w:p>
        </w:tc>
      </w:tr>
    </w:tbl>
    <w:p w:rsidR="00FF62E7" w:rsidRDefault="00FF62E7" w:rsidP="001E32DC">
      <w:pPr>
        <w:pStyle w:val="Ttulo3"/>
      </w:pPr>
      <w:bookmarkStart w:id="19" w:name="_Toc245738751"/>
      <w:bookmarkEnd w:id="19"/>
    </w:p>
    <w:p w:rsidR="001E32DC" w:rsidRDefault="001E32DC" w:rsidP="001E32DC">
      <w:pPr>
        <w:pStyle w:val="Ttulo3"/>
      </w:pPr>
      <w:bookmarkStart w:id="20" w:name="_Toc245738752"/>
      <w:r>
        <w:t>Objetivo d</w:t>
      </w:r>
      <w:r w:rsidR="007343C5">
        <w:t>o relatório</w:t>
      </w:r>
      <w:bookmarkEnd w:id="20"/>
    </w:p>
    <w:p w:rsidR="007E0E87" w:rsidRPr="007E0E87" w:rsidRDefault="007E0E87" w:rsidP="007E0E87">
      <w:pPr>
        <w:rPr>
          <w:lang w:val="pt-BR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7E0E87" w:rsidRPr="001E32DC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8928" w:type="dxa"/>
          </w:tcPr>
          <w:p w:rsidR="007E0E87" w:rsidRPr="001E32DC" w:rsidRDefault="007E0E87" w:rsidP="007A2DCE">
            <w:pPr>
              <w:rPr>
                <w:lang w:val="pt-BR"/>
              </w:rPr>
            </w:pPr>
          </w:p>
        </w:tc>
      </w:tr>
    </w:tbl>
    <w:p w:rsidR="007343C5" w:rsidRDefault="007343C5" w:rsidP="007343C5">
      <w:pPr>
        <w:pStyle w:val="Ttulo3"/>
      </w:pPr>
      <w:bookmarkStart w:id="21" w:name="_Toc245738753"/>
      <w:r>
        <w:t xml:space="preserve">Intenção de uso do </w:t>
      </w:r>
      <w:r w:rsidR="00003A18">
        <w:t>relatório</w:t>
      </w:r>
      <w:bookmarkEnd w:id="2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7343C5">
        <w:tblPrEx>
          <w:tblCellMar>
            <w:top w:w="0" w:type="dxa"/>
            <w:bottom w:w="0" w:type="dxa"/>
          </w:tblCellMar>
        </w:tblPrEx>
        <w:tc>
          <w:tcPr>
            <w:tcW w:w="8928" w:type="dxa"/>
          </w:tcPr>
          <w:p w:rsidR="007343C5" w:rsidRDefault="007343C5" w:rsidP="007343C5">
            <w:pPr>
              <w:rPr>
                <w:lang w:val="pt-BR"/>
              </w:rPr>
            </w:pPr>
          </w:p>
          <w:p w:rsidR="007343C5" w:rsidRDefault="007343C5" w:rsidP="007343C5">
            <w:pPr>
              <w:rPr>
                <w:lang w:val="pt-BR"/>
              </w:rPr>
            </w:pPr>
          </w:p>
        </w:tc>
      </w:tr>
    </w:tbl>
    <w:p w:rsidR="007343C5" w:rsidRDefault="007343C5" w:rsidP="007343C5">
      <w:pPr>
        <w:pStyle w:val="Ttulo3"/>
      </w:pPr>
      <w:bookmarkStart w:id="22" w:name="_Toc245738754"/>
      <w:commentRangeStart w:id="23"/>
      <w:r>
        <w:t>Histórico</w:t>
      </w:r>
      <w:bookmarkEnd w:id="22"/>
      <w: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7343C5">
        <w:tblPrEx>
          <w:tblCellMar>
            <w:top w:w="0" w:type="dxa"/>
            <w:bottom w:w="0" w:type="dxa"/>
          </w:tblCellMar>
        </w:tblPrEx>
        <w:trPr>
          <w:hidden/>
        </w:trPr>
        <w:tc>
          <w:tcPr>
            <w:tcW w:w="8928" w:type="dxa"/>
          </w:tcPr>
          <w:commentRangeEnd w:id="23"/>
          <w:p w:rsidR="007343C5" w:rsidRDefault="007343C5" w:rsidP="007343C5">
            <w:pPr>
              <w:rPr>
                <w:lang w:val="pt-BR"/>
              </w:rPr>
            </w:pPr>
            <w:r>
              <w:rPr>
                <w:rStyle w:val="Refdecomentrio"/>
                <w:vanish/>
              </w:rPr>
              <w:commentReference w:id="23"/>
            </w:r>
          </w:p>
          <w:p w:rsidR="007343C5" w:rsidRDefault="007343C5" w:rsidP="007343C5">
            <w:pPr>
              <w:rPr>
                <w:lang w:val="pt-BR"/>
              </w:rPr>
            </w:pPr>
          </w:p>
        </w:tc>
      </w:tr>
    </w:tbl>
    <w:p w:rsidR="007343C5" w:rsidRDefault="007343C5" w:rsidP="007343C5">
      <w:pPr>
        <w:pStyle w:val="Ttulo3"/>
      </w:pPr>
      <w:bookmarkStart w:id="24" w:name="_Toc245738755"/>
      <w:commentRangeStart w:id="25"/>
      <w:r>
        <w:t xml:space="preserve">Escopo do </w:t>
      </w:r>
      <w:r w:rsidR="00003A18">
        <w:t>relatório</w:t>
      </w:r>
      <w:bookmarkEnd w:id="2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7343C5">
        <w:tblPrEx>
          <w:tblCellMar>
            <w:top w:w="0" w:type="dxa"/>
            <w:bottom w:w="0" w:type="dxa"/>
          </w:tblCellMar>
        </w:tblPrEx>
        <w:trPr>
          <w:hidden/>
        </w:trPr>
        <w:tc>
          <w:tcPr>
            <w:tcW w:w="8928" w:type="dxa"/>
          </w:tcPr>
          <w:commentRangeEnd w:id="25"/>
          <w:p w:rsidR="007343C5" w:rsidRDefault="007343C5" w:rsidP="007343C5">
            <w:pPr>
              <w:rPr>
                <w:lang w:val="pt-BR"/>
              </w:rPr>
            </w:pPr>
            <w:r>
              <w:rPr>
                <w:rStyle w:val="Refdecomentrio"/>
                <w:vanish/>
              </w:rPr>
              <w:commentReference w:id="25"/>
            </w:r>
          </w:p>
          <w:p w:rsidR="007343C5" w:rsidRDefault="007343C5" w:rsidP="007343C5">
            <w:pPr>
              <w:rPr>
                <w:lang w:val="pt-BR"/>
              </w:rPr>
            </w:pPr>
          </w:p>
        </w:tc>
      </w:tr>
    </w:tbl>
    <w:p w:rsidR="007343C5" w:rsidRDefault="007343C5" w:rsidP="007343C5">
      <w:pPr>
        <w:pStyle w:val="Ttulo3"/>
      </w:pPr>
      <w:bookmarkStart w:id="26" w:name="_Toc21942510"/>
      <w:bookmarkStart w:id="27" w:name="_Toc245738756"/>
      <w:commentRangeStart w:id="28"/>
      <w:r>
        <w:t>Referências a documentos relevantes</w:t>
      </w:r>
      <w:bookmarkEnd w:id="26"/>
      <w:bookmarkEnd w:id="27"/>
    </w:p>
    <w:tbl>
      <w:tblPr>
        <w:tblW w:w="889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225"/>
        <w:gridCol w:w="2106"/>
        <w:gridCol w:w="5559"/>
      </w:tblGrid>
      <w:tr w:rsidR="007343C5">
        <w:tblPrEx>
          <w:tblCellMar>
            <w:top w:w="0" w:type="dxa"/>
            <w:bottom w:w="0" w:type="dxa"/>
          </w:tblCellMar>
        </w:tblPrEx>
        <w:trPr>
          <w:hidden/>
        </w:trPr>
        <w:tc>
          <w:tcPr>
            <w:tcW w:w="1225" w:type="dxa"/>
          </w:tcPr>
          <w:commentRangeEnd w:id="28"/>
          <w:p w:rsidR="007343C5" w:rsidRDefault="007343C5" w:rsidP="007343C5">
            <w:pPr>
              <w:pStyle w:val="Tabela"/>
              <w:rPr>
                <w:b/>
                <w:bCs/>
                <w:snapToGrid w:val="0"/>
                <w:sz w:val="24"/>
              </w:rPr>
            </w:pPr>
            <w:r>
              <w:rPr>
                <w:rStyle w:val="Refdecomentrio"/>
                <w:vanish/>
                <w:lang w:val="en-US" w:eastAsia="en-US"/>
              </w:rPr>
              <w:commentReference w:id="28"/>
            </w:r>
            <w:r>
              <w:rPr>
                <w:b/>
                <w:bCs/>
                <w:snapToGrid w:val="0"/>
                <w:sz w:val="24"/>
              </w:rPr>
              <w:t>Número de ordem</w:t>
            </w:r>
          </w:p>
        </w:tc>
        <w:tc>
          <w:tcPr>
            <w:tcW w:w="2106" w:type="dxa"/>
          </w:tcPr>
          <w:p w:rsidR="007343C5" w:rsidRDefault="007343C5" w:rsidP="007343C5">
            <w:pPr>
              <w:pStyle w:val="Tabela"/>
              <w:rPr>
                <w:b/>
                <w:bCs/>
                <w:snapToGrid w:val="0"/>
                <w:sz w:val="24"/>
              </w:rPr>
            </w:pPr>
            <w:r>
              <w:rPr>
                <w:b/>
                <w:bCs/>
                <w:snapToGrid w:val="0"/>
                <w:sz w:val="24"/>
              </w:rPr>
              <w:t>Tipo do material</w:t>
            </w:r>
          </w:p>
        </w:tc>
        <w:tc>
          <w:tcPr>
            <w:tcW w:w="5559" w:type="dxa"/>
          </w:tcPr>
          <w:p w:rsidR="007343C5" w:rsidRDefault="007343C5" w:rsidP="007343C5">
            <w:pPr>
              <w:pStyle w:val="Tabela"/>
              <w:rPr>
                <w:b/>
                <w:bCs/>
                <w:snapToGrid w:val="0"/>
                <w:sz w:val="24"/>
              </w:rPr>
            </w:pPr>
            <w:r>
              <w:rPr>
                <w:b/>
                <w:bCs/>
                <w:snapToGrid w:val="0"/>
                <w:sz w:val="24"/>
              </w:rPr>
              <w:t>Referência bibliográfica</w:t>
            </w:r>
          </w:p>
        </w:tc>
      </w:tr>
      <w:tr w:rsidR="007343C5">
        <w:tblPrEx>
          <w:tblCellMar>
            <w:top w:w="0" w:type="dxa"/>
            <w:bottom w:w="0" w:type="dxa"/>
          </w:tblCellMar>
        </w:tblPrEx>
        <w:tc>
          <w:tcPr>
            <w:tcW w:w="1225" w:type="dxa"/>
          </w:tcPr>
          <w:p w:rsidR="007343C5" w:rsidRPr="003778F5" w:rsidRDefault="007343C5" w:rsidP="001A1B81">
            <w:pPr>
              <w:pStyle w:val="Tabela"/>
              <w:numPr>
                <w:ilvl w:val="0"/>
                <w:numId w:val="2"/>
              </w:numPr>
              <w:jc w:val="left"/>
              <w:rPr>
                <w:b/>
              </w:rPr>
            </w:pPr>
          </w:p>
        </w:tc>
        <w:tc>
          <w:tcPr>
            <w:tcW w:w="2106" w:type="dxa"/>
          </w:tcPr>
          <w:p w:rsidR="007343C5" w:rsidRDefault="007343C5" w:rsidP="007343C5">
            <w:pPr>
              <w:pStyle w:val="Tabela"/>
            </w:pPr>
          </w:p>
        </w:tc>
        <w:tc>
          <w:tcPr>
            <w:tcW w:w="5559" w:type="dxa"/>
          </w:tcPr>
          <w:p w:rsidR="007343C5" w:rsidRDefault="007343C5" w:rsidP="007343C5">
            <w:pPr>
              <w:pStyle w:val="Tabela"/>
            </w:pPr>
          </w:p>
        </w:tc>
      </w:tr>
      <w:tr w:rsidR="007343C5">
        <w:tblPrEx>
          <w:tblCellMar>
            <w:top w:w="0" w:type="dxa"/>
            <w:bottom w:w="0" w:type="dxa"/>
          </w:tblCellMar>
        </w:tblPrEx>
        <w:tc>
          <w:tcPr>
            <w:tcW w:w="1225" w:type="dxa"/>
          </w:tcPr>
          <w:p w:rsidR="007343C5" w:rsidRPr="003778F5" w:rsidRDefault="007343C5" w:rsidP="001A1B81">
            <w:pPr>
              <w:pStyle w:val="Tabela"/>
              <w:numPr>
                <w:ilvl w:val="0"/>
                <w:numId w:val="2"/>
              </w:numPr>
              <w:jc w:val="left"/>
              <w:rPr>
                <w:b/>
              </w:rPr>
            </w:pPr>
          </w:p>
        </w:tc>
        <w:tc>
          <w:tcPr>
            <w:tcW w:w="2106" w:type="dxa"/>
          </w:tcPr>
          <w:p w:rsidR="007343C5" w:rsidRDefault="007343C5" w:rsidP="007343C5">
            <w:pPr>
              <w:pStyle w:val="Tabela"/>
            </w:pPr>
          </w:p>
        </w:tc>
        <w:tc>
          <w:tcPr>
            <w:tcW w:w="5559" w:type="dxa"/>
          </w:tcPr>
          <w:p w:rsidR="007343C5" w:rsidRDefault="007343C5" w:rsidP="007343C5">
            <w:pPr>
              <w:pStyle w:val="Tabela"/>
            </w:pPr>
          </w:p>
        </w:tc>
      </w:tr>
    </w:tbl>
    <w:p w:rsidR="002B4E36" w:rsidRDefault="002B4E36" w:rsidP="007343C5">
      <w:pPr>
        <w:pStyle w:val="Ttulo2"/>
      </w:pPr>
      <w:bookmarkStart w:id="29" w:name="_Toc245738757"/>
      <w:commentRangeStart w:id="30"/>
      <w:r>
        <w:t>Objetivos da avaliação</w:t>
      </w:r>
      <w:bookmarkEnd w:id="29"/>
    </w:p>
    <w:commentRangeEnd w:id="30"/>
    <w:p w:rsidR="002B4E36" w:rsidRPr="007E0E87" w:rsidRDefault="002B4E36" w:rsidP="002B4E36">
      <w:pPr>
        <w:rPr>
          <w:lang w:val="pt-BR"/>
        </w:rPr>
      </w:pPr>
      <w:r>
        <w:rPr>
          <w:rStyle w:val="Refdecomentrio"/>
          <w:b/>
          <w:bCs/>
          <w:i/>
          <w:iCs/>
          <w:vanish/>
        </w:rPr>
        <w:commentReference w:id="30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2B4E36" w:rsidRPr="001E32DC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9648" w:type="dxa"/>
          </w:tcPr>
          <w:p w:rsidR="002B4E36" w:rsidRPr="001E32DC" w:rsidRDefault="002B4E36" w:rsidP="002B4E36">
            <w:pPr>
              <w:rPr>
                <w:lang w:val="pt-BR"/>
              </w:rPr>
            </w:pPr>
          </w:p>
        </w:tc>
      </w:tr>
    </w:tbl>
    <w:p w:rsidR="002B4E36" w:rsidRPr="001E32DC" w:rsidRDefault="002B4E36" w:rsidP="002B4E36">
      <w:pPr>
        <w:rPr>
          <w:lang w:val="pt-BR"/>
        </w:rPr>
      </w:pPr>
    </w:p>
    <w:p w:rsidR="007A2DCE" w:rsidRPr="001E32DC" w:rsidRDefault="007A2DCE" w:rsidP="001E32DC">
      <w:pPr>
        <w:pStyle w:val="Ttulo2"/>
      </w:pPr>
      <w:bookmarkStart w:id="31" w:name="_Toc245738758"/>
      <w:commentRangeStart w:id="32"/>
      <w:r w:rsidRPr="001E32DC">
        <w:t>Metodologia</w:t>
      </w:r>
      <w:bookmarkEnd w:id="31"/>
    </w:p>
    <w:tbl>
      <w:tblPr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6375"/>
      </w:tblGrid>
      <w:tr w:rsidR="007A2DCE" w:rsidRPr="001E32DC">
        <w:trPr>
          <w:trHeight w:val="1685"/>
          <w:hidden/>
        </w:trPr>
        <w:tc>
          <w:tcPr>
            <w:tcW w:w="2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commentRangeEnd w:id="32"/>
          <w:p w:rsidR="007A2DCE" w:rsidRPr="001E32DC" w:rsidRDefault="00EA4322" w:rsidP="001E32DC">
            <w:pPr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rStyle w:val="Refdecomentrio"/>
                <w:vanish/>
              </w:rPr>
              <w:commentReference w:id="32"/>
            </w:r>
            <w:r w:rsidR="007A2DCE" w:rsidRPr="001E32DC">
              <w:rPr>
                <w:b/>
                <w:bCs/>
                <w:sz w:val="22"/>
                <w:szCs w:val="22"/>
                <w:lang w:val="pt-BR"/>
              </w:rPr>
              <w:t>Descrição das avaliações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2DCE" w:rsidRPr="001E32DC" w:rsidRDefault="007A2DCE" w:rsidP="001E32DC">
            <w:pPr>
              <w:rPr>
                <w:sz w:val="22"/>
                <w:szCs w:val="22"/>
                <w:lang w:val="pt-BR"/>
              </w:rPr>
            </w:pPr>
          </w:p>
        </w:tc>
      </w:tr>
      <w:tr w:rsidR="007A2DCE" w:rsidRPr="001E32DC">
        <w:trPr>
          <w:trHeight w:val="1772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2DCE" w:rsidRPr="001E32DC" w:rsidRDefault="007A2DCE" w:rsidP="001E32DC">
            <w:pPr>
              <w:rPr>
                <w:b/>
                <w:bCs/>
                <w:sz w:val="22"/>
                <w:szCs w:val="22"/>
                <w:lang w:val="pt-BR"/>
              </w:rPr>
            </w:pPr>
            <w:r w:rsidRPr="001E32DC">
              <w:rPr>
                <w:b/>
                <w:bCs/>
                <w:sz w:val="22"/>
                <w:szCs w:val="22"/>
                <w:lang w:val="pt-BR"/>
              </w:rPr>
              <w:t>Perfil dos usuários</w:t>
            </w:r>
            <w:r w:rsidR="00194AAF">
              <w:rPr>
                <w:rStyle w:val="Refdecomentrio"/>
                <w:vanish/>
              </w:rPr>
              <w:commentReference w:id="33"/>
            </w:r>
            <w:r w:rsidR="00194AAF">
              <w:rPr>
                <w:b/>
                <w:bCs/>
                <w:sz w:val="22"/>
                <w:szCs w:val="22"/>
                <w:lang w:val="pt-BR"/>
              </w:rPr>
              <w:t xml:space="preserve"> participantes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2DCE" w:rsidRPr="001E32DC" w:rsidRDefault="007A2DCE" w:rsidP="001E32DC">
            <w:pPr>
              <w:rPr>
                <w:sz w:val="22"/>
                <w:szCs w:val="22"/>
                <w:lang w:val="pt-BR"/>
              </w:rPr>
            </w:pPr>
          </w:p>
        </w:tc>
      </w:tr>
      <w:tr w:rsidR="007A2DCE" w:rsidRPr="001E32DC">
        <w:trPr>
          <w:trHeight w:val="1773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2DCE" w:rsidRPr="001E32DC" w:rsidRDefault="00194AAF" w:rsidP="001E32DC">
            <w:pPr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Equipe de avaliação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2DCE" w:rsidRPr="001E32DC" w:rsidRDefault="007A2DCE" w:rsidP="001E32DC">
            <w:pPr>
              <w:rPr>
                <w:sz w:val="22"/>
                <w:szCs w:val="22"/>
                <w:lang w:val="pt-BR"/>
              </w:rPr>
            </w:pPr>
          </w:p>
        </w:tc>
      </w:tr>
      <w:tr w:rsidR="007A2DCE" w:rsidRPr="001E32DC">
        <w:trPr>
          <w:trHeight w:val="2328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2DCE" w:rsidRPr="001E32DC" w:rsidRDefault="007A2DCE" w:rsidP="001E32DC">
            <w:pPr>
              <w:rPr>
                <w:b/>
                <w:bCs/>
                <w:sz w:val="22"/>
                <w:szCs w:val="22"/>
                <w:lang w:val="pt-BR"/>
              </w:rPr>
            </w:pPr>
            <w:r w:rsidRPr="001E32DC">
              <w:rPr>
                <w:b/>
                <w:bCs/>
                <w:sz w:val="22"/>
                <w:szCs w:val="22"/>
                <w:lang w:val="pt-BR"/>
              </w:rPr>
              <w:t>Procedimentos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A2DCE" w:rsidRPr="001E32DC" w:rsidRDefault="007A2DCE" w:rsidP="001E32DC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7A2DCE" w:rsidRPr="001E32DC" w:rsidRDefault="007A2DCE" w:rsidP="001E32DC">
      <w:pPr>
        <w:rPr>
          <w:lang w:val="pt-BR"/>
        </w:rPr>
      </w:pPr>
    </w:p>
    <w:p w:rsidR="00227C6D" w:rsidRPr="00F45E03" w:rsidRDefault="00227C6D" w:rsidP="00227C6D"/>
    <w:p w:rsidR="007343C5" w:rsidRDefault="007343C5" w:rsidP="007343C5">
      <w:pPr>
        <w:pStyle w:val="Ttulo2"/>
      </w:pPr>
      <w:bookmarkStart w:id="34" w:name="_Toc245738759"/>
      <w:commentRangeStart w:id="35"/>
      <w:r>
        <w:t>R</w:t>
      </w:r>
      <w:r w:rsidRPr="001E32DC">
        <w:t>esumo</w:t>
      </w:r>
      <w:r>
        <w:t xml:space="preserve"> do relatório</w:t>
      </w:r>
      <w:bookmarkEnd w:id="34"/>
    </w:p>
    <w:commentRangeEnd w:id="35"/>
    <w:p w:rsidR="007343C5" w:rsidRPr="00F45E03" w:rsidRDefault="007343C5" w:rsidP="007343C5">
      <w:r>
        <w:rPr>
          <w:rStyle w:val="Refdecomentrio"/>
          <w:vanish/>
        </w:rPr>
        <w:commentReference w:id="35"/>
      </w:r>
    </w:p>
    <w:tbl>
      <w:tblPr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3137"/>
        <w:gridCol w:w="3239"/>
      </w:tblGrid>
      <w:tr w:rsidR="007343C5" w:rsidRPr="00F45E03">
        <w:trPr>
          <w:trHeight w:val="285"/>
        </w:trPr>
        <w:tc>
          <w:tcPr>
            <w:tcW w:w="2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b/>
                <w:bCs/>
                <w:sz w:val="22"/>
                <w:szCs w:val="22"/>
              </w:rPr>
            </w:pPr>
            <w:r w:rsidRPr="00F45E03">
              <w:rPr>
                <w:b/>
                <w:bCs/>
                <w:sz w:val="22"/>
                <w:szCs w:val="22"/>
              </w:rPr>
              <w:t>Contexto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281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b/>
                <w:bCs/>
                <w:sz w:val="22"/>
                <w:szCs w:val="22"/>
              </w:rPr>
            </w:pPr>
            <w:r w:rsidRPr="00F45E03">
              <w:rPr>
                <w:b/>
                <w:bCs/>
                <w:sz w:val="22"/>
                <w:szCs w:val="22"/>
              </w:rPr>
              <w:t>Variações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153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b/>
                <w:bCs/>
                <w:sz w:val="22"/>
                <w:szCs w:val="22"/>
              </w:rPr>
            </w:pPr>
            <w:r w:rsidRPr="00F45E03">
              <w:rPr>
                <w:b/>
                <w:bCs/>
                <w:sz w:val="22"/>
                <w:szCs w:val="22"/>
              </w:rPr>
              <w:t>Abrangência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413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Default="007343C5" w:rsidP="007343C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Sumário 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413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Uso de recursos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413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Avaliação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413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Descobertas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413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Recomendações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413"/>
        </w:trPr>
        <w:tc>
          <w:tcPr>
            <w:tcW w:w="2459" w:type="dxa"/>
            <w:tcBorders>
              <w:top w:val="nil"/>
              <w:left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Default="007343C5" w:rsidP="007343C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Benefícios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28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b/>
                <w:bCs/>
                <w:sz w:val="22"/>
                <w:szCs w:val="22"/>
              </w:rPr>
            </w:pPr>
            <w:r w:rsidRPr="00F45E03">
              <w:rPr>
                <w:b/>
                <w:bCs/>
                <w:sz w:val="22"/>
                <w:szCs w:val="22"/>
              </w:rPr>
              <w:t>Problemas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5A513E" w:rsidP="007343C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Classificação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5A513E" w:rsidP="007343C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Número de problemas e</w:t>
            </w:r>
            <w:r w:rsidR="007343C5" w:rsidRPr="00F45E03">
              <w:rPr>
                <w:b/>
                <w:bCs/>
                <w:sz w:val="22"/>
                <w:szCs w:val="22"/>
              </w:rPr>
              <w:t>ncontrados</w:t>
            </w:r>
          </w:p>
        </w:tc>
      </w:tr>
      <w:tr w:rsidR="007343C5" w:rsidRPr="00F45E03">
        <w:trPr>
          <w:trHeight w:val="300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jc w:val="center"/>
              <w:rPr>
                <w:sz w:val="20"/>
                <w:szCs w:val="20"/>
              </w:rPr>
            </w:pPr>
          </w:p>
        </w:tc>
      </w:tr>
      <w:tr w:rsidR="007343C5" w:rsidRPr="00F45E03">
        <w:trPr>
          <w:trHeight w:val="300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jc w:val="center"/>
              <w:rPr>
                <w:sz w:val="20"/>
                <w:szCs w:val="20"/>
              </w:rPr>
            </w:pPr>
          </w:p>
        </w:tc>
      </w:tr>
      <w:tr w:rsidR="002D286E" w:rsidRPr="00F45E03">
        <w:trPr>
          <w:trHeight w:val="300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286E" w:rsidRPr="00F45E03" w:rsidRDefault="002D286E" w:rsidP="007343C5">
            <w:pPr>
              <w:jc w:val="center"/>
              <w:rPr>
                <w:sz w:val="20"/>
                <w:szCs w:val="20"/>
              </w:rPr>
            </w:pPr>
          </w:p>
        </w:tc>
      </w:tr>
      <w:tr w:rsidR="002D286E" w:rsidRPr="00F45E03">
        <w:trPr>
          <w:trHeight w:val="300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jc w:val="right"/>
              <w:rPr>
                <w:b/>
                <w:bCs/>
                <w:sz w:val="22"/>
                <w:szCs w:val="22"/>
              </w:rPr>
            </w:pPr>
            <w:r w:rsidRPr="00F45E03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63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jc w:val="center"/>
              <w:rPr>
                <w:sz w:val="22"/>
                <w:szCs w:val="22"/>
              </w:rPr>
            </w:pPr>
          </w:p>
        </w:tc>
      </w:tr>
      <w:tr w:rsidR="002D286E" w:rsidRPr="00F45E03">
        <w:trPr>
          <w:trHeight w:val="285"/>
        </w:trPr>
        <w:tc>
          <w:tcPr>
            <w:tcW w:w="24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rPr>
                <w:b/>
                <w:bCs/>
                <w:sz w:val="22"/>
                <w:szCs w:val="22"/>
              </w:rPr>
            </w:pPr>
            <w:r w:rsidRPr="00F45E03">
              <w:rPr>
                <w:b/>
                <w:bCs/>
                <w:sz w:val="22"/>
                <w:szCs w:val="22"/>
              </w:rPr>
              <w:t>Sumário d</w:t>
            </w:r>
            <w:r>
              <w:rPr>
                <w:b/>
                <w:bCs/>
                <w:sz w:val="22"/>
                <w:szCs w:val="22"/>
              </w:rPr>
              <w:t>e esforço</w:t>
            </w:r>
          </w:p>
        </w:tc>
        <w:tc>
          <w:tcPr>
            <w:tcW w:w="6376" w:type="dxa"/>
            <w:gridSpan w:val="2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D286E" w:rsidRPr="00F45E03">
        <w:trPr>
          <w:trHeight w:val="300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rPr>
                <w:b/>
                <w:bCs/>
                <w:sz w:val="22"/>
                <w:szCs w:val="22"/>
              </w:rPr>
            </w:pPr>
            <w:r w:rsidRPr="00F45E03">
              <w:rPr>
                <w:b/>
                <w:bCs/>
                <w:sz w:val="22"/>
                <w:szCs w:val="22"/>
              </w:rPr>
              <w:t>Esforço (pessoas hora)</w:t>
            </w:r>
          </w:p>
        </w:tc>
        <w:tc>
          <w:tcPr>
            <w:tcW w:w="63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jc w:val="center"/>
              <w:rPr>
                <w:sz w:val="22"/>
                <w:szCs w:val="22"/>
              </w:rPr>
            </w:pPr>
          </w:p>
        </w:tc>
      </w:tr>
      <w:tr w:rsidR="002D286E" w:rsidRPr="00F45E03">
        <w:trPr>
          <w:trHeight w:val="570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rPr>
                <w:b/>
                <w:bCs/>
                <w:sz w:val="22"/>
                <w:szCs w:val="22"/>
              </w:rPr>
            </w:pPr>
            <w:r w:rsidRPr="00F45E03">
              <w:rPr>
                <w:b/>
                <w:bCs/>
                <w:sz w:val="22"/>
                <w:szCs w:val="22"/>
              </w:rPr>
              <w:t>Tempo de calendário (dias)</w:t>
            </w:r>
          </w:p>
        </w:tc>
        <w:tc>
          <w:tcPr>
            <w:tcW w:w="63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D286E" w:rsidRPr="00F45E03" w:rsidRDefault="002D286E" w:rsidP="007343C5">
            <w:pPr>
              <w:jc w:val="center"/>
              <w:rPr>
                <w:sz w:val="22"/>
                <w:szCs w:val="22"/>
              </w:rPr>
            </w:pPr>
          </w:p>
        </w:tc>
      </w:tr>
      <w:tr w:rsidR="007343C5" w:rsidRPr="00F45E03">
        <w:trPr>
          <w:trHeight w:val="423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b/>
                <w:bCs/>
                <w:sz w:val="22"/>
                <w:szCs w:val="22"/>
              </w:rPr>
            </w:pPr>
            <w:r w:rsidRPr="00F45E03">
              <w:rPr>
                <w:b/>
                <w:bCs/>
                <w:sz w:val="22"/>
                <w:szCs w:val="22"/>
              </w:rPr>
              <w:t>Avaliação</w:t>
            </w:r>
          </w:p>
        </w:tc>
        <w:tc>
          <w:tcPr>
            <w:tcW w:w="63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43C5" w:rsidRPr="00F45E03" w:rsidRDefault="007343C5" w:rsidP="007343C5">
            <w:pPr>
              <w:rPr>
                <w:sz w:val="22"/>
                <w:szCs w:val="22"/>
              </w:rPr>
            </w:pPr>
          </w:p>
        </w:tc>
      </w:tr>
    </w:tbl>
    <w:p w:rsidR="00AB41CB" w:rsidRPr="00F45E03" w:rsidRDefault="00AB41CB" w:rsidP="004419F9">
      <w:pPr>
        <w:pStyle w:val="Ttulo2"/>
      </w:pPr>
      <w:bookmarkStart w:id="36" w:name="_Toc245738760"/>
      <w:commentRangeStart w:id="37"/>
      <w:r>
        <w:t>Atributos ou tópicos avaliados</w:t>
      </w:r>
      <w:bookmarkEnd w:id="36"/>
      <w:commentRangeEnd w:id="37"/>
      <w:r>
        <w:rPr>
          <w:rStyle w:val="Refdecomentrio"/>
          <w:b w:val="0"/>
          <w:bCs w:val="0"/>
          <w:vanish/>
          <w:lang w:val="en-US"/>
        </w:rPr>
        <w:commentReference w:id="37"/>
      </w:r>
    </w:p>
    <w:p w:rsidR="00AB41CB" w:rsidRPr="00EA4322" w:rsidRDefault="00AB41CB" w:rsidP="00AB41CB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9"/>
        <w:gridCol w:w="2166"/>
        <w:gridCol w:w="5612"/>
      </w:tblGrid>
      <w:tr w:rsidR="00AB41CB" w:rsidRPr="001E32D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88" w:type="dxa"/>
          </w:tcPr>
          <w:p w:rsidR="00AB41CB" w:rsidRPr="007343C5" w:rsidRDefault="00AB41CB" w:rsidP="00AB41CB">
            <w:pPr>
              <w:jc w:val="center"/>
              <w:rPr>
                <w:b/>
                <w:lang w:val="pt-BR"/>
              </w:rPr>
            </w:pPr>
            <w:r w:rsidRPr="007343C5">
              <w:rPr>
                <w:b/>
                <w:lang w:val="pt-BR"/>
              </w:rPr>
              <w:t>Número de ordem</w:t>
            </w:r>
          </w:p>
        </w:tc>
        <w:tc>
          <w:tcPr>
            <w:tcW w:w="2340" w:type="dxa"/>
          </w:tcPr>
          <w:p w:rsidR="00AB41CB" w:rsidRPr="007343C5" w:rsidRDefault="00AB41CB" w:rsidP="00AB41CB">
            <w:pPr>
              <w:jc w:val="center"/>
              <w:rPr>
                <w:b/>
                <w:lang w:val="pt-BR"/>
              </w:rPr>
            </w:pPr>
            <w:r w:rsidRPr="007343C5">
              <w:rPr>
                <w:b/>
                <w:lang w:val="pt-BR"/>
              </w:rPr>
              <w:t>Atributo ou Tópico</w:t>
            </w:r>
          </w:p>
        </w:tc>
        <w:tc>
          <w:tcPr>
            <w:tcW w:w="6377" w:type="dxa"/>
          </w:tcPr>
          <w:p w:rsidR="00AB41CB" w:rsidRPr="007343C5" w:rsidRDefault="00AB41CB" w:rsidP="00AB41CB">
            <w:pPr>
              <w:jc w:val="center"/>
              <w:rPr>
                <w:b/>
                <w:lang w:val="pt-BR"/>
              </w:rPr>
            </w:pPr>
            <w:r w:rsidRPr="007343C5">
              <w:rPr>
                <w:b/>
                <w:lang w:val="pt-BR"/>
              </w:rPr>
              <w:t>Análise</w:t>
            </w:r>
          </w:p>
        </w:tc>
      </w:tr>
      <w:tr w:rsidR="00AB41CB" w:rsidRPr="001E32DC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188" w:type="dxa"/>
          </w:tcPr>
          <w:p w:rsidR="00AB41CB" w:rsidRPr="007A2DCE" w:rsidRDefault="00AB41CB" w:rsidP="00AB41CB">
            <w:pPr>
              <w:jc w:val="center"/>
              <w:rPr>
                <w:b/>
                <w:lang w:val="pt-BR"/>
              </w:rPr>
            </w:pPr>
            <w:r w:rsidRPr="007A2DCE">
              <w:rPr>
                <w:b/>
                <w:lang w:val="pt-BR"/>
              </w:rPr>
              <w:t>1</w:t>
            </w:r>
          </w:p>
        </w:tc>
        <w:tc>
          <w:tcPr>
            <w:tcW w:w="2340" w:type="dxa"/>
          </w:tcPr>
          <w:p w:rsidR="00AB41CB" w:rsidRPr="001E32DC" w:rsidRDefault="00AB41CB" w:rsidP="00AB41CB">
            <w:pPr>
              <w:rPr>
                <w:lang w:val="pt-BR"/>
              </w:rPr>
            </w:pPr>
          </w:p>
        </w:tc>
        <w:tc>
          <w:tcPr>
            <w:tcW w:w="6377" w:type="dxa"/>
          </w:tcPr>
          <w:p w:rsidR="00AB41CB" w:rsidRPr="001E32DC" w:rsidRDefault="00AB41CB" w:rsidP="00AB41CB">
            <w:pPr>
              <w:rPr>
                <w:lang w:val="pt-BR"/>
              </w:rPr>
            </w:pPr>
          </w:p>
        </w:tc>
      </w:tr>
      <w:tr w:rsidR="00AB41CB" w:rsidRPr="001E32DC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188" w:type="dxa"/>
          </w:tcPr>
          <w:p w:rsidR="00AB41CB" w:rsidRPr="007A2DCE" w:rsidRDefault="00AB41CB" w:rsidP="00AB41CB">
            <w:pPr>
              <w:jc w:val="center"/>
              <w:rPr>
                <w:b/>
                <w:lang w:val="pt-BR"/>
              </w:rPr>
            </w:pPr>
            <w:r w:rsidRPr="007A2DCE">
              <w:rPr>
                <w:b/>
                <w:lang w:val="pt-BR"/>
              </w:rPr>
              <w:t>2</w:t>
            </w:r>
          </w:p>
        </w:tc>
        <w:tc>
          <w:tcPr>
            <w:tcW w:w="2340" w:type="dxa"/>
          </w:tcPr>
          <w:p w:rsidR="00AB41CB" w:rsidRPr="001E32DC" w:rsidRDefault="00AB41CB" w:rsidP="00AB41CB">
            <w:pPr>
              <w:rPr>
                <w:lang w:val="pt-BR"/>
              </w:rPr>
            </w:pPr>
          </w:p>
        </w:tc>
        <w:tc>
          <w:tcPr>
            <w:tcW w:w="6377" w:type="dxa"/>
          </w:tcPr>
          <w:p w:rsidR="00AB41CB" w:rsidRPr="001E32DC" w:rsidRDefault="00AB41CB" w:rsidP="00AB41CB">
            <w:pPr>
              <w:rPr>
                <w:lang w:val="pt-BR"/>
              </w:rPr>
            </w:pPr>
          </w:p>
        </w:tc>
      </w:tr>
    </w:tbl>
    <w:p w:rsidR="00AB41CB" w:rsidRPr="00F45E03" w:rsidRDefault="00AB41CB" w:rsidP="00AB41CB">
      <w:pPr>
        <w:pStyle w:val="Corpodetexto"/>
      </w:pPr>
    </w:p>
    <w:p w:rsidR="00123FD6" w:rsidRDefault="00123FD6" w:rsidP="004419F9">
      <w:pPr>
        <w:pStyle w:val="Ttulo2"/>
      </w:pPr>
      <w:bookmarkStart w:id="38" w:name="_Toc16688557"/>
      <w:bookmarkStart w:id="39" w:name="_Toc16688723"/>
      <w:bookmarkStart w:id="40" w:name="_Toc16688820"/>
      <w:bookmarkStart w:id="41" w:name="_Toc16688898"/>
      <w:bookmarkStart w:id="42" w:name="_Toc17601086"/>
      <w:bookmarkStart w:id="43" w:name="_Toc17602673"/>
      <w:bookmarkStart w:id="44" w:name="_Toc17603227"/>
      <w:bookmarkStart w:id="45" w:name="_Toc18372787"/>
      <w:bookmarkStart w:id="46" w:name="_Toc245738761"/>
      <w:commentRangeStart w:id="47"/>
      <w:commentRangeStart w:id="48"/>
      <w:r>
        <w:t>Incide</w:t>
      </w:r>
      <w:commentRangeEnd w:id="48"/>
      <w:r w:rsidR="00B97606">
        <w:rPr>
          <w:rStyle w:val="Refdecomentrio"/>
          <w:rFonts w:ascii="Times New Roman" w:hAnsi="Times New Roman"/>
          <w:b w:val="0"/>
          <w:bCs w:val="0"/>
          <w:vanish/>
          <w:lang w:val="en-US"/>
        </w:rPr>
        <w:commentReference w:id="48"/>
      </w:r>
      <w:r>
        <w:t>ntes</w:t>
      </w:r>
      <w:r w:rsidR="004419F9">
        <w:t xml:space="preserve"> </w:t>
      </w:r>
      <w:r w:rsidR="00FF500A">
        <w:t xml:space="preserve">e </w:t>
      </w:r>
      <w:r w:rsidR="00CC32D1">
        <w:t>pontos</w:t>
      </w:r>
      <w:r w:rsidR="00FF500A">
        <w:t xml:space="preserve"> positivos </w:t>
      </w:r>
      <w:r w:rsidR="004419F9">
        <w:t>observados na</w:t>
      </w:r>
      <w:r w:rsidR="00FF500A">
        <w:t xml:space="preserve"> realização da avaliação</w:t>
      </w:r>
      <w:bookmarkEnd w:id="46"/>
    </w:p>
    <w:commentRangeEnd w:id="47"/>
    <w:p w:rsidR="00123FD6" w:rsidRPr="00F45E03" w:rsidRDefault="00123FD6" w:rsidP="00123FD6">
      <w:pPr>
        <w:pStyle w:val="Ttulo5"/>
        <w:numPr>
          <w:ilvl w:val="0"/>
          <w:numId w:val="0"/>
        </w:numPr>
      </w:pPr>
      <w:r>
        <w:rPr>
          <w:rStyle w:val="Refdecomentrio"/>
          <w:b w:val="0"/>
          <w:bCs w:val="0"/>
          <w:vanish/>
          <w:lang w:val="en-US"/>
        </w:rPr>
        <w:commentReference w:id="47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0"/>
        <w:gridCol w:w="2312"/>
        <w:gridCol w:w="2661"/>
        <w:gridCol w:w="2254"/>
      </w:tblGrid>
      <w:tr w:rsidR="00123FD6" w:rsidRPr="00F45E03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righ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rFonts w:ascii="Arial" w:hAnsi="Arial" w:cs="Arial"/>
                <w:b/>
                <w:bCs/>
                <w:sz w:val="20"/>
              </w:rPr>
            </w:pPr>
            <w:r w:rsidRPr="00F45E03">
              <w:rPr>
                <w:rFonts w:ascii="Arial" w:hAnsi="Arial" w:cs="Arial"/>
                <w:b/>
                <w:bCs/>
                <w:sz w:val="20"/>
              </w:rPr>
              <w:t>Identificador</w:t>
            </w:r>
          </w:p>
        </w:tc>
        <w:tc>
          <w:tcPr>
            <w:tcW w:w="2340" w:type="dxa"/>
            <w:tcBorders>
              <w:left w:val="single" w:sz="6" w:space="0" w:color="auto"/>
            </w:tcBorders>
          </w:tcPr>
          <w:p w:rsidR="00123FD6" w:rsidRPr="00F45E03" w:rsidRDefault="00514048" w:rsidP="00D04607">
            <w:pPr>
              <w:pStyle w:val="Corpodetexto"/>
              <w:rPr>
                <w:rFonts w:ascii="Arial" w:hAnsi="Arial" w:cs="Arial"/>
                <w:b/>
                <w:bCs/>
                <w:sz w:val="20"/>
              </w:rPr>
            </w:pPr>
            <w:r w:rsidRPr="00F45E03">
              <w:rPr>
                <w:rFonts w:ascii="Arial" w:hAnsi="Arial" w:cs="Arial"/>
                <w:b/>
                <w:bCs/>
                <w:sz w:val="20"/>
              </w:rPr>
              <w:t>Descrição</w:t>
            </w:r>
          </w:p>
        </w:tc>
        <w:tc>
          <w:tcPr>
            <w:tcW w:w="2700" w:type="dxa"/>
            <w:tcBorders>
              <w:left w:val="single" w:sz="6" w:space="0" w:color="auto"/>
            </w:tcBorders>
          </w:tcPr>
          <w:p w:rsidR="00123FD6" w:rsidRPr="00F45E03" w:rsidRDefault="00514048" w:rsidP="00D04607">
            <w:pPr>
              <w:pStyle w:val="Corpodetexto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Contexto</w:t>
            </w:r>
          </w:p>
        </w:tc>
        <w:tc>
          <w:tcPr>
            <w:tcW w:w="2286" w:type="dxa"/>
          </w:tcPr>
          <w:p w:rsidR="00123FD6" w:rsidRPr="00F45E03" w:rsidRDefault="00123FD6" w:rsidP="00D04607">
            <w:pPr>
              <w:pStyle w:val="Corpodetexto"/>
              <w:rPr>
                <w:rFonts w:ascii="Arial" w:hAnsi="Arial" w:cs="Arial"/>
                <w:b/>
                <w:bCs/>
                <w:sz w:val="20"/>
              </w:rPr>
            </w:pPr>
            <w:r w:rsidRPr="00F45E03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123FD6" w:rsidRPr="00F45E03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righ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  <w:tc>
          <w:tcPr>
            <w:tcW w:w="2340" w:type="dxa"/>
            <w:tcBorders>
              <w:lef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  <w:tc>
          <w:tcPr>
            <w:tcW w:w="2700" w:type="dxa"/>
            <w:tcBorders>
              <w:lef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  <w:tc>
          <w:tcPr>
            <w:tcW w:w="2286" w:type="dxa"/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</w:tr>
      <w:tr w:rsidR="00123FD6" w:rsidRPr="00F45E03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righ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  <w:tc>
          <w:tcPr>
            <w:tcW w:w="2340" w:type="dxa"/>
            <w:tcBorders>
              <w:lef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  <w:tc>
          <w:tcPr>
            <w:tcW w:w="2700" w:type="dxa"/>
            <w:tcBorders>
              <w:lef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  <w:tc>
          <w:tcPr>
            <w:tcW w:w="2286" w:type="dxa"/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</w:tr>
      <w:tr w:rsidR="00123FD6" w:rsidRPr="00F45E03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righ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  <w:tc>
          <w:tcPr>
            <w:tcW w:w="2340" w:type="dxa"/>
            <w:tcBorders>
              <w:lef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  <w:tc>
          <w:tcPr>
            <w:tcW w:w="2700" w:type="dxa"/>
            <w:tcBorders>
              <w:left w:val="single" w:sz="6" w:space="0" w:color="auto"/>
            </w:tcBorders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  <w:tc>
          <w:tcPr>
            <w:tcW w:w="2286" w:type="dxa"/>
          </w:tcPr>
          <w:p w:rsidR="00123FD6" w:rsidRPr="00F45E03" w:rsidRDefault="00123FD6" w:rsidP="00D04607">
            <w:pPr>
              <w:pStyle w:val="Corpodetexto"/>
              <w:rPr>
                <w:sz w:val="22"/>
              </w:rPr>
            </w:pPr>
          </w:p>
        </w:tc>
      </w:tr>
    </w:tbl>
    <w:p w:rsidR="00AB41CB" w:rsidRPr="00F45E03" w:rsidRDefault="00CC49D8" w:rsidP="004419F9">
      <w:pPr>
        <w:pStyle w:val="Ttulo2"/>
      </w:pPr>
      <w:bookmarkStart w:id="49" w:name="_Toc245738762"/>
      <w:commentRangeStart w:id="50"/>
      <w:r>
        <w:t>Observações</w:t>
      </w:r>
      <w:r w:rsidR="00AB41CB" w:rsidRPr="00F45E03">
        <w:t xml:space="preserve"> e Recomendações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9"/>
    </w:p>
    <w:commentRangeEnd w:id="50"/>
    <w:p w:rsidR="00AB41CB" w:rsidRPr="00F45E03" w:rsidRDefault="00AB41CB" w:rsidP="00AB41CB">
      <w:pPr>
        <w:pStyle w:val="Corpodetexto"/>
      </w:pPr>
      <w:r>
        <w:rPr>
          <w:rStyle w:val="Refdecomentrio"/>
          <w:vanish/>
        </w:rPr>
        <w:commentReference w:id="50"/>
      </w:r>
      <w:r w:rsidRPr="00227C6D">
        <w:t xml:space="preserve"> </w:t>
      </w:r>
    </w:p>
    <w:p w:rsidR="004F07A1" w:rsidRDefault="004F07A1" w:rsidP="004419F9">
      <w:pPr>
        <w:pStyle w:val="Ttulo3"/>
      </w:pPr>
      <w:bookmarkStart w:id="51" w:name="_Toc245738763"/>
      <w:commentRangeStart w:id="52"/>
      <w:r>
        <w:t>Recomendações de processo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4F07A1" w:rsidRPr="001E32DC">
        <w:tblPrEx>
          <w:tblCellMar>
            <w:top w:w="0" w:type="dxa"/>
            <w:bottom w:w="0" w:type="dxa"/>
          </w:tblCellMar>
        </w:tblPrEx>
        <w:trPr>
          <w:trHeight w:val="457"/>
          <w:hidden/>
        </w:trPr>
        <w:tc>
          <w:tcPr>
            <w:tcW w:w="8928" w:type="dxa"/>
          </w:tcPr>
          <w:commentRangeEnd w:id="52"/>
          <w:p w:rsidR="004F07A1" w:rsidRPr="001E32DC" w:rsidRDefault="004F07A1" w:rsidP="007A4DB7">
            <w:pPr>
              <w:rPr>
                <w:lang w:val="pt-BR"/>
              </w:rPr>
            </w:pPr>
            <w:r>
              <w:rPr>
                <w:rStyle w:val="Refdecomentrio"/>
                <w:vanish/>
              </w:rPr>
              <w:commentReference w:id="52"/>
            </w:r>
          </w:p>
        </w:tc>
      </w:tr>
    </w:tbl>
    <w:p w:rsidR="00AB41CB" w:rsidRPr="00F45E03" w:rsidRDefault="003B79BA" w:rsidP="004419F9">
      <w:pPr>
        <w:pStyle w:val="Ttulo3"/>
      </w:pPr>
      <w:bookmarkStart w:id="53" w:name="_Toc245738764"/>
      <w:commentRangeStart w:id="54"/>
      <w:r>
        <w:t>Observações e r</w:t>
      </w:r>
      <w:r w:rsidR="00AB41CB" w:rsidRPr="00F45E03">
        <w:t>ecomendações gerais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123FD6" w:rsidRPr="001E32DC">
        <w:tblPrEx>
          <w:tblCellMar>
            <w:top w:w="0" w:type="dxa"/>
            <w:bottom w:w="0" w:type="dxa"/>
          </w:tblCellMar>
        </w:tblPrEx>
        <w:trPr>
          <w:trHeight w:val="457"/>
          <w:hidden/>
        </w:trPr>
        <w:tc>
          <w:tcPr>
            <w:tcW w:w="8928" w:type="dxa"/>
          </w:tcPr>
          <w:commentRangeEnd w:id="54"/>
          <w:p w:rsidR="00123FD6" w:rsidRPr="001E32DC" w:rsidRDefault="003B79BA" w:rsidP="00D04607">
            <w:pPr>
              <w:rPr>
                <w:lang w:val="pt-BR"/>
              </w:rPr>
            </w:pPr>
            <w:r>
              <w:rPr>
                <w:rStyle w:val="Refdecomentrio"/>
                <w:vanish/>
              </w:rPr>
              <w:commentReference w:id="54"/>
            </w:r>
            <w:r w:rsidR="00123FD6" w:rsidRPr="00227C6D">
              <w:rPr>
                <w:lang w:val="pt-BR"/>
              </w:rPr>
              <w:t xml:space="preserve"> </w:t>
            </w:r>
          </w:p>
        </w:tc>
      </w:tr>
    </w:tbl>
    <w:p w:rsidR="00FF500A" w:rsidRDefault="00FF500A" w:rsidP="00AB41CB">
      <w:pPr>
        <w:rPr>
          <w:lang w:val="pt-BR"/>
        </w:rPr>
      </w:pPr>
    </w:p>
    <w:p w:rsidR="00FF500A" w:rsidRDefault="00FF500A" w:rsidP="00AB41CB">
      <w:pPr>
        <w:rPr>
          <w:lang w:val="pt-BR"/>
        </w:rPr>
      </w:pPr>
    </w:p>
    <w:p w:rsidR="00F73FF8" w:rsidRDefault="00F73FF8" w:rsidP="00F73FF8">
      <w:pPr>
        <w:pStyle w:val="Ttulo4"/>
        <w:numPr>
          <w:ilvl w:val="0"/>
          <w:numId w:val="0"/>
        </w:numPr>
      </w:pPr>
    </w:p>
    <w:p w:rsidR="00F73FF8" w:rsidRPr="00F73FF8" w:rsidRDefault="00F73FF8" w:rsidP="00F73FF8">
      <w:pPr>
        <w:rPr>
          <w:lang w:val="pt-BR"/>
        </w:rPr>
      </w:pPr>
    </w:p>
    <w:p w:rsidR="00D20756" w:rsidRDefault="00D20756" w:rsidP="0014306F">
      <w:pPr>
        <w:pStyle w:val="Ttulo4"/>
        <w:rPr>
          <w:sz w:val="26"/>
          <w:szCs w:val="24"/>
        </w:rPr>
        <w:sectPr w:rsidR="00D20756" w:rsidSect="008950A2">
          <w:pgSz w:w="11907" w:h="16840" w:code="9"/>
          <w:pgMar w:top="1418" w:right="1588" w:bottom="1418" w:left="1588" w:header="720" w:footer="720" w:gutter="0"/>
          <w:cols w:space="720"/>
          <w:docGrid w:linePitch="360"/>
        </w:sectPr>
      </w:pPr>
    </w:p>
    <w:p w:rsidR="00FF500A" w:rsidRPr="00FF500A" w:rsidRDefault="003B79BA" w:rsidP="00FF500A">
      <w:pPr>
        <w:pStyle w:val="Ttulo3"/>
      </w:pPr>
      <w:bookmarkStart w:id="55" w:name="_Toc245738765"/>
      <w:r>
        <w:t>O</w:t>
      </w:r>
      <w:commentRangeStart w:id="56"/>
      <w:r w:rsidR="00CC49D8">
        <w:t>bservações</w:t>
      </w:r>
      <w:r w:rsidR="00FF500A" w:rsidRPr="00F45E03">
        <w:t xml:space="preserve"> </w:t>
      </w:r>
      <w:r w:rsidR="00FF500A">
        <w:t>e recomendações específicas</w:t>
      </w:r>
      <w:bookmarkEnd w:id="55"/>
    </w:p>
    <w:commentRangeEnd w:id="56"/>
    <w:p w:rsidR="00AB41CB" w:rsidRPr="00227C6D" w:rsidRDefault="00FF500A" w:rsidP="0014306F">
      <w:pPr>
        <w:pStyle w:val="Ttulo4"/>
      </w:pPr>
      <w:r>
        <w:rPr>
          <w:rStyle w:val="Refdecomentrio"/>
          <w:rFonts w:ascii="Times New Roman" w:hAnsi="Times New Roman"/>
          <w:b w:val="0"/>
          <w:bCs w:val="0"/>
          <w:vanish/>
          <w:lang w:val="en-US"/>
        </w:rPr>
        <w:commentReference w:id="56"/>
      </w:r>
      <w:commentRangeStart w:id="57"/>
      <w:r w:rsidR="0014306F" w:rsidRPr="0014306F">
        <w:rPr>
          <w:sz w:val="26"/>
          <w:szCs w:val="24"/>
        </w:rPr>
        <w:t>Re</w:t>
      </w:r>
      <w:r w:rsidR="0014306F">
        <w:t xml:space="preserve">lação de </w:t>
      </w:r>
      <w:r w:rsidR="00653F37">
        <w:t xml:space="preserve">problemas e </w:t>
      </w:r>
      <w:r w:rsidR="00CC49D8">
        <w:t>observações</w:t>
      </w:r>
      <w:r w:rsidR="00117E9A">
        <w:t xml:space="preserve"> </w:t>
      </w:r>
    </w:p>
    <w:commentRangeEnd w:id="57"/>
    <w:p w:rsidR="00D20756" w:rsidRDefault="0014306F" w:rsidP="00D20756">
      <w:pPr>
        <w:pStyle w:val="Ttulo4"/>
        <w:numPr>
          <w:ilvl w:val="0"/>
          <w:numId w:val="0"/>
        </w:numPr>
        <w:rPr>
          <w:sz w:val="26"/>
          <w:szCs w:val="24"/>
        </w:rPr>
      </w:pPr>
      <w:r>
        <w:rPr>
          <w:rStyle w:val="Refdecomentrio"/>
          <w:vanish/>
        </w:rPr>
        <w:commentReference w:id="57"/>
      </w:r>
    </w:p>
    <w:p w:rsidR="00D20756" w:rsidRPr="004F70E8" w:rsidRDefault="00D20756" w:rsidP="00D20756">
      <w:pPr>
        <w:rPr>
          <w:b/>
          <w:bCs/>
          <w:lang w:val="pt-BR"/>
        </w:rPr>
      </w:pP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1260"/>
        <w:gridCol w:w="2700"/>
        <w:gridCol w:w="1440"/>
        <w:gridCol w:w="1620"/>
        <w:gridCol w:w="1440"/>
        <w:gridCol w:w="1080"/>
        <w:gridCol w:w="900"/>
        <w:gridCol w:w="1620"/>
      </w:tblGrid>
      <w:tr w:rsidR="006B480D" w:rsidRPr="00F45E03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6B480D" w:rsidRPr="006B480D" w:rsidRDefault="006B480D" w:rsidP="00CE01EA">
            <w:pPr>
              <w:jc w:val="center"/>
              <w:rPr>
                <w:b/>
                <w:bCs/>
                <w:sz w:val="22"/>
                <w:lang w:val="pt-BR"/>
              </w:rPr>
            </w:pPr>
            <w:r w:rsidRPr="006B480D">
              <w:rPr>
                <w:b/>
                <w:bCs/>
                <w:sz w:val="22"/>
                <w:lang w:val="pt-BR"/>
              </w:rPr>
              <w:t>Identi-ficador da obser-vação</w:t>
            </w:r>
          </w:p>
        </w:tc>
        <w:tc>
          <w:tcPr>
            <w:tcW w:w="1440" w:type="dxa"/>
          </w:tcPr>
          <w:p w:rsidR="006B480D" w:rsidRPr="004F70E8" w:rsidRDefault="006B480D" w:rsidP="00B211C2">
            <w:pPr>
              <w:jc w:val="center"/>
              <w:rPr>
                <w:b/>
                <w:bCs/>
                <w:sz w:val="22"/>
                <w:lang w:val="pt-BR"/>
              </w:rPr>
            </w:pPr>
            <w:commentRangeStart w:id="58"/>
            <w:r w:rsidRPr="004F70E8">
              <w:rPr>
                <w:b/>
                <w:bCs/>
                <w:sz w:val="22"/>
                <w:lang w:val="pt-BR"/>
              </w:rPr>
              <w:t>Localização</w:t>
            </w:r>
            <w:commentRangeEnd w:id="58"/>
            <w:r>
              <w:rPr>
                <w:rStyle w:val="Refdecomentrio"/>
                <w:vanish/>
              </w:rPr>
              <w:commentReference w:id="58"/>
            </w:r>
            <w:r w:rsidRPr="004F70E8">
              <w:rPr>
                <w:b/>
                <w:bCs/>
                <w:sz w:val="22"/>
                <w:lang w:val="pt-BR"/>
              </w:rPr>
              <w:t xml:space="preserve"> </w:t>
            </w:r>
          </w:p>
        </w:tc>
        <w:tc>
          <w:tcPr>
            <w:tcW w:w="1260" w:type="dxa"/>
          </w:tcPr>
          <w:p w:rsidR="006B480D" w:rsidRPr="004F70E8" w:rsidRDefault="006B480D" w:rsidP="00CE01EA">
            <w:pPr>
              <w:jc w:val="center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2"/>
                <w:lang w:val="pt-BR"/>
              </w:rPr>
              <w:t>Código da tarefa</w:t>
            </w:r>
          </w:p>
        </w:tc>
        <w:tc>
          <w:tcPr>
            <w:tcW w:w="2700" w:type="dxa"/>
          </w:tcPr>
          <w:p w:rsidR="006B480D" w:rsidRPr="004F70E8" w:rsidRDefault="006B480D" w:rsidP="00CE01EA">
            <w:pPr>
              <w:jc w:val="center"/>
              <w:rPr>
                <w:b/>
                <w:bCs/>
                <w:sz w:val="22"/>
                <w:lang w:val="pt-BR"/>
              </w:rPr>
            </w:pPr>
            <w:r w:rsidRPr="004F70E8">
              <w:rPr>
                <w:b/>
                <w:bCs/>
                <w:sz w:val="22"/>
                <w:lang w:val="pt-BR"/>
              </w:rPr>
              <w:t xml:space="preserve">Descrição do problema ou observação </w:t>
            </w:r>
          </w:p>
        </w:tc>
        <w:tc>
          <w:tcPr>
            <w:tcW w:w="1440" w:type="dxa"/>
          </w:tcPr>
          <w:p w:rsidR="006B480D" w:rsidRPr="00D20756" w:rsidRDefault="006B480D" w:rsidP="00CE01EA">
            <w:pPr>
              <w:jc w:val="center"/>
              <w:rPr>
                <w:b/>
                <w:bCs/>
                <w:sz w:val="22"/>
              </w:rPr>
            </w:pPr>
            <w:commentRangeStart w:id="59"/>
            <w:commentRangeStart w:id="60"/>
            <w:r w:rsidRPr="00D20756">
              <w:rPr>
                <w:b/>
                <w:bCs/>
                <w:sz w:val="22"/>
              </w:rPr>
              <w:t>Heurísticas ou Diretivas Quebradas</w:t>
            </w:r>
            <w:commentRangeEnd w:id="59"/>
            <w:r>
              <w:rPr>
                <w:rStyle w:val="Refdecomentrio"/>
                <w:vanish/>
              </w:rPr>
              <w:commentReference w:id="59"/>
            </w:r>
          </w:p>
        </w:tc>
        <w:tc>
          <w:tcPr>
            <w:tcW w:w="1620" w:type="dxa"/>
          </w:tcPr>
          <w:p w:rsidR="006B480D" w:rsidRPr="00D20756" w:rsidRDefault="006B480D" w:rsidP="00CE01E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Estimativa de seriedade</w:t>
            </w:r>
          </w:p>
        </w:tc>
        <w:tc>
          <w:tcPr>
            <w:tcW w:w="1440" w:type="dxa"/>
          </w:tcPr>
          <w:p w:rsidR="006B480D" w:rsidRDefault="006B480D" w:rsidP="00CE01E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Propostas de solução</w:t>
            </w:r>
          </w:p>
        </w:tc>
        <w:tc>
          <w:tcPr>
            <w:tcW w:w="1080" w:type="dxa"/>
          </w:tcPr>
          <w:p w:rsidR="006B480D" w:rsidRPr="00D20756" w:rsidRDefault="006B480D" w:rsidP="00CE01E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Custo (pessoas*horas)</w:t>
            </w:r>
          </w:p>
        </w:tc>
        <w:tc>
          <w:tcPr>
            <w:tcW w:w="900" w:type="dxa"/>
          </w:tcPr>
          <w:p w:rsidR="006B480D" w:rsidRPr="006B480D" w:rsidRDefault="006B480D" w:rsidP="00CE01EA">
            <w:pPr>
              <w:jc w:val="center"/>
              <w:rPr>
                <w:b/>
                <w:bCs/>
                <w:sz w:val="22"/>
                <w:lang w:val="pt-BR"/>
              </w:rPr>
            </w:pPr>
            <w:r w:rsidRPr="006B480D">
              <w:rPr>
                <w:b/>
                <w:bCs/>
                <w:sz w:val="22"/>
                <w:lang w:val="pt-BR"/>
              </w:rPr>
              <w:t>Prazo (dias ou sema-nas)</w:t>
            </w:r>
            <w:commentRangeEnd w:id="60"/>
            <w:r>
              <w:rPr>
                <w:rStyle w:val="Refdecomentrio"/>
                <w:vanish/>
              </w:rPr>
              <w:commentReference w:id="60"/>
            </w:r>
          </w:p>
        </w:tc>
        <w:tc>
          <w:tcPr>
            <w:tcW w:w="1620" w:type="dxa"/>
          </w:tcPr>
          <w:p w:rsidR="006B480D" w:rsidRDefault="006B480D" w:rsidP="00CE01EA">
            <w:pPr>
              <w:jc w:val="center"/>
              <w:rPr>
                <w:b/>
                <w:bCs/>
                <w:sz w:val="22"/>
              </w:rPr>
            </w:pPr>
            <w:commentRangeStart w:id="61"/>
            <w:r>
              <w:rPr>
                <w:b/>
                <w:bCs/>
                <w:sz w:val="22"/>
              </w:rPr>
              <w:t>Medidas adotadas</w:t>
            </w:r>
            <w:commentRangeEnd w:id="61"/>
            <w:r>
              <w:rPr>
                <w:rStyle w:val="Refdecomentrio"/>
                <w:vanish/>
              </w:rPr>
              <w:commentReference w:id="61"/>
            </w:r>
          </w:p>
        </w:tc>
      </w:tr>
      <w:tr w:rsidR="006B480D" w:rsidRPr="00F45E03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90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62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90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62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</w:tr>
      <w:tr w:rsidR="006B480D" w:rsidRPr="00F45E03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90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26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62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90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  <w:tc>
          <w:tcPr>
            <w:tcW w:w="1620" w:type="dxa"/>
          </w:tcPr>
          <w:p w:rsidR="006B480D" w:rsidRPr="00F45E03" w:rsidRDefault="006B480D" w:rsidP="00CE01EA">
            <w:pPr>
              <w:rPr>
                <w:sz w:val="22"/>
              </w:rPr>
            </w:pPr>
          </w:p>
        </w:tc>
      </w:tr>
    </w:tbl>
    <w:p w:rsidR="00D20756" w:rsidRDefault="00D20756" w:rsidP="00D20756">
      <w:pPr>
        <w:rPr>
          <w:lang w:val="pt-BR"/>
        </w:rPr>
      </w:pPr>
    </w:p>
    <w:p w:rsidR="0014306F" w:rsidRPr="0014306F" w:rsidRDefault="00D20756" w:rsidP="0014306F">
      <w:pPr>
        <w:pStyle w:val="Ttulo4"/>
        <w:rPr>
          <w:sz w:val="26"/>
          <w:szCs w:val="24"/>
        </w:rPr>
      </w:pPr>
      <w:r>
        <w:rPr>
          <w:sz w:val="26"/>
          <w:szCs w:val="24"/>
        </w:rPr>
        <w:t>A</w:t>
      </w:r>
      <w:commentRangeStart w:id="62"/>
      <w:r w:rsidR="0014306F" w:rsidRPr="0014306F">
        <w:rPr>
          <w:sz w:val="26"/>
          <w:szCs w:val="24"/>
        </w:rPr>
        <w:t>n</w:t>
      </w:r>
      <w:r w:rsidR="00CE01EA">
        <w:rPr>
          <w:sz w:val="26"/>
          <w:szCs w:val="24"/>
        </w:rPr>
        <w:t>álise detalhada do</w:t>
      </w:r>
      <w:r w:rsidR="0014306F" w:rsidRPr="0014306F">
        <w:rPr>
          <w:sz w:val="26"/>
          <w:szCs w:val="24"/>
        </w:rPr>
        <w:t xml:space="preserve">s </w:t>
      </w:r>
      <w:r w:rsidR="00CE01EA">
        <w:rPr>
          <w:sz w:val="26"/>
          <w:szCs w:val="24"/>
        </w:rPr>
        <w:t>problemas</w:t>
      </w:r>
    </w:p>
    <w:commentRangeEnd w:id="62"/>
    <w:p w:rsidR="00AB41CB" w:rsidRPr="00003A18" w:rsidRDefault="0014306F" w:rsidP="00003A18">
      <w:pPr>
        <w:pStyle w:val="Cabealho"/>
        <w:rPr>
          <w:b/>
          <w:i/>
        </w:rPr>
      </w:pPr>
      <w:r>
        <w:rPr>
          <w:rStyle w:val="Refdecomentrio"/>
          <w:vanish/>
        </w:rPr>
        <w:commentReference w:id="62"/>
      </w:r>
      <w:commentRangeStart w:id="63"/>
      <w:r w:rsidR="00CE01EA" w:rsidRPr="00003A18">
        <w:rPr>
          <w:b/>
          <w:i/>
        </w:rPr>
        <w:t xml:space="preserve"> </w:t>
      </w:r>
      <w:r w:rsidR="00AB41CB" w:rsidRPr="00003A18">
        <w:rPr>
          <w:b/>
          <w:i/>
        </w:rPr>
        <w:t>Primeiro formato</w:t>
      </w:r>
    </w:p>
    <w:commentRangeEnd w:id="63"/>
    <w:p w:rsidR="00AB41CB" w:rsidRPr="00F45E03" w:rsidRDefault="00CE01EA" w:rsidP="00AB41CB">
      <w:r>
        <w:rPr>
          <w:rStyle w:val="Refdecomentrio"/>
          <w:vanish/>
        </w:rPr>
        <w:commentReference w:id="63"/>
      </w:r>
    </w:p>
    <w:p w:rsidR="00AB41CB" w:rsidRPr="00227C6D" w:rsidRDefault="00AB41CB" w:rsidP="00AB41CB">
      <w:pPr>
        <w:rPr>
          <w:lang w:val="pt-BR"/>
        </w:rPr>
      </w:pPr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9900"/>
      </w:tblGrid>
      <w:tr w:rsidR="00AB41CB" w:rsidRPr="00227C6D">
        <w:tblPrEx>
          <w:tblCellMar>
            <w:top w:w="0" w:type="dxa"/>
            <w:bottom w:w="0" w:type="dxa"/>
          </w:tblCellMar>
        </w:tblPrEx>
        <w:trPr>
          <w:cantSplit/>
          <w:trHeight w:val="830"/>
        </w:trPr>
        <w:tc>
          <w:tcPr>
            <w:tcW w:w="324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B41CB" w:rsidRPr="00F45E03" w:rsidRDefault="00AB41CB" w:rsidP="002266BC">
            <w:pPr>
              <w:pStyle w:val="Tabela"/>
              <w:jc w:val="left"/>
            </w:pPr>
            <w:r w:rsidRPr="00F45E03">
              <w:rPr>
                <w:b/>
                <w:bCs/>
              </w:rPr>
              <w:t>Identificador d</w:t>
            </w:r>
            <w:r w:rsidR="004F70E8">
              <w:rPr>
                <w:b/>
                <w:bCs/>
              </w:rPr>
              <w:t>o problema</w:t>
            </w:r>
          </w:p>
        </w:tc>
        <w:tc>
          <w:tcPr>
            <w:tcW w:w="99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B41CB" w:rsidRPr="00F45E03" w:rsidRDefault="00AB41CB" w:rsidP="00AB41CB">
            <w:pPr>
              <w:pStyle w:val="Tabela"/>
            </w:pPr>
          </w:p>
        </w:tc>
      </w:tr>
      <w:tr w:rsidR="00ED108A" w:rsidRPr="00F45E03">
        <w:tblPrEx>
          <w:tblCellMar>
            <w:top w:w="0" w:type="dxa"/>
            <w:bottom w:w="0" w:type="dxa"/>
          </w:tblCellMar>
        </w:tblPrEx>
        <w:trPr>
          <w:cantSplit/>
          <w:trHeight w:val="493"/>
        </w:trPr>
        <w:tc>
          <w:tcPr>
            <w:tcW w:w="3240" w:type="dxa"/>
            <w:tcBorders>
              <w:left w:val="double" w:sz="4" w:space="0" w:color="auto"/>
              <w:right w:val="double" w:sz="4" w:space="0" w:color="auto"/>
            </w:tcBorders>
          </w:tcPr>
          <w:p w:rsidR="00ED108A" w:rsidRPr="00F45E03" w:rsidRDefault="00ED108A" w:rsidP="002266BC">
            <w:pPr>
              <w:pStyle w:val="Tabela"/>
              <w:jc w:val="left"/>
              <w:rPr>
                <w:b/>
                <w:bCs/>
              </w:rPr>
            </w:pPr>
            <w:r w:rsidRPr="00F45E03">
              <w:rPr>
                <w:b/>
                <w:bCs/>
              </w:rPr>
              <w:t>Descrição</w:t>
            </w:r>
          </w:p>
        </w:tc>
        <w:tc>
          <w:tcPr>
            <w:tcW w:w="990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ED108A" w:rsidRPr="00F45E03" w:rsidRDefault="00ED108A" w:rsidP="00AB41CB">
            <w:pPr>
              <w:pStyle w:val="Tabela"/>
              <w:rPr>
                <w:sz w:val="20"/>
              </w:rPr>
            </w:pPr>
          </w:p>
        </w:tc>
      </w:tr>
      <w:tr w:rsidR="00AB41CB" w:rsidRPr="00F45E03">
        <w:tblPrEx>
          <w:tblCellMar>
            <w:top w:w="0" w:type="dxa"/>
            <w:bottom w:w="0" w:type="dxa"/>
          </w:tblCellMar>
        </w:tblPrEx>
        <w:trPr>
          <w:cantSplit/>
          <w:trHeight w:val="493"/>
        </w:trPr>
        <w:tc>
          <w:tcPr>
            <w:tcW w:w="3240" w:type="dxa"/>
            <w:tcBorders>
              <w:left w:val="double" w:sz="4" w:space="0" w:color="auto"/>
              <w:right w:val="double" w:sz="4" w:space="0" w:color="auto"/>
            </w:tcBorders>
          </w:tcPr>
          <w:p w:rsidR="00AB41CB" w:rsidRPr="00F45E03" w:rsidRDefault="004F70E8" w:rsidP="002266BC">
            <w:pPr>
              <w:pStyle w:val="Tabela"/>
              <w:jc w:val="left"/>
            </w:pPr>
            <w:r>
              <w:rPr>
                <w:b/>
                <w:bCs/>
              </w:rPr>
              <w:t>U</w:t>
            </w:r>
            <w:r w:rsidR="00AB41CB" w:rsidRPr="00F45E03">
              <w:rPr>
                <w:b/>
                <w:bCs/>
              </w:rPr>
              <w:t>suário</w:t>
            </w:r>
            <w:r>
              <w:rPr>
                <w:b/>
                <w:bCs/>
              </w:rPr>
              <w:t>s afetados</w:t>
            </w:r>
          </w:p>
        </w:tc>
        <w:tc>
          <w:tcPr>
            <w:tcW w:w="9900" w:type="dxa"/>
            <w:tcBorders>
              <w:left w:val="double" w:sz="4" w:space="0" w:color="auto"/>
              <w:right w:val="double" w:sz="4" w:space="0" w:color="auto"/>
            </w:tcBorders>
          </w:tcPr>
          <w:p w:rsidR="00AB41CB" w:rsidRPr="00F45E03" w:rsidRDefault="00AB41CB" w:rsidP="00AB41CB">
            <w:pPr>
              <w:pStyle w:val="Tabela"/>
              <w:rPr>
                <w:sz w:val="20"/>
              </w:rPr>
            </w:pPr>
          </w:p>
        </w:tc>
      </w:tr>
      <w:tr w:rsidR="00AB41CB" w:rsidRPr="00F45E03">
        <w:tblPrEx>
          <w:tblCellMar>
            <w:top w:w="0" w:type="dxa"/>
            <w:bottom w:w="0" w:type="dxa"/>
          </w:tblCellMar>
        </w:tblPrEx>
        <w:trPr>
          <w:cantSplit/>
          <w:trHeight w:val="470"/>
        </w:trPr>
        <w:tc>
          <w:tcPr>
            <w:tcW w:w="3240" w:type="dxa"/>
            <w:tcBorders>
              <w:left w:val="double" w:sz="4" w:space="0" w:color="auto"/>
              <w:right w:val="double" w:sz="4" w:space="0" w:color="auto"/>
            </w:tcBorders>
          </w:tcPr>
          <w:p w:rsidR="00AB41CB" w:rsidRPr="00F45E03" w:rsidRDefault="00AB41CB" w:rsidP="002266BC">
            <w:pPr>
              <w:pStyle w:val="Tabela"/>
              <w:jc w:val="left"/>
            </w:pPr>
            <w:r w:rsidRPr="00F45E03">
              <w:rPr>
                <w:b/>
                <w:bCs/>
              </w:rPr>
              <w:t>Efeito sobre o usuário</w:t>
            </w:r>
          </w:p>
        </w:tc>
        <w:tc>
          <w:tcPr>
            <w:tcW w:w="9900" w:type="dxa"/>
            <w:tcBorders>
              <w:left w:val="double" w:sz="4" w:space="0" w:color="auto"/>
              <w:right w:val="double" w:sz="4" w:space="0" w:color="auto"/>
            </w:tcBorders>
          </w:tcPr>
          <w:p w:rsidR="00AB41CB" w:rsidRPr="00F45E03" w:rsidRDefault="00AB41CB" w:rsidP="00AB41CB">
            <w:pPr>
              <w:pStyle w:val="Tabela"/>
            </w:pPr>
          </w:p>
        </w:tc>
      </w:tr>
      <w:tr w:rsidR="00AB41CB" w:rsidRPr="00F45E03">
        <w:tblPrEx>
          <w:tblCellMar>
            <w:top w:w="0" w:type="dxa"/>
            <w:bottom w:w="0" w:type="dxa"/>
          </w:tblCellMar>
        </w:tblPrEx>
        <w:trPr>
          <w:cantSplit/>
          <w:trHeight w:val="493"/>
        </w:trPr>
        <w:tc>
          <w:tcPr>
            <w:tcW w:w="3240" w:type="dxa"/>
            <w:tcBorders>
              <w:left w:val="double" w:sz="4" w:space="0" w:color="auto"/>
              <w:right w:val="double" w:sz="4" w:space="0" w:color="auto"/>
            </w:tcBorders>
          </w:tcPr>
          <w:p w:rsidR="00AB41CB" w:rsidRPr="00F45E03" w:rsidRDefault="00AB41CB" w:rsidP="002266BC">
            <w:pPr>
              <w:pStyle w:val="Tabela"/>
              <w:jc w:val="left"/>
            </w:pPr>
            <w:r w:rsidRPr="00F45E03">
              <w:rPr>
                <w:b/>
                <w:bCs/>
              </w:rPr>
              <w:t>Efeito sobre a tarefa</w:t>
            </w:r>
          </w:p>
        </w:tc>
        <w:tc>
          <w:tcPr>
            <w:tcW w:w="9900" w:type="dxa"/>
            <w:tcBorders>
              <w:left w:val="double" w:sz="4" w:space="0" w:color="auto"/>
              <w:right w:val="double" w:sz="4" w:space="0" w:color="auto"/>
            </w:tcBorders>
          </w:tcPr>
          <w:p w:rsidR="00AB41CB" w:rsidRPr="00F45E03" w:rsidRDefault="00AB41CB" w:rsidP="00AB41CB">
            <w:pPr>
              <w:pStyle w:val="Tabela"/>
            </w:pPr>
          </w:p>
        </w:tc>
      </w:tr>
      <w:tr w:rsidR="00C73AFF" w:rsidRPr="00F45E03">
        <w:tblPrEx>
          <w:tblCellMar>
            <w:top w:w="0" w:type="dxa"/>
            <w:bottom w:w="0" w:type="dxa"/>
          </w:tblCellMar>
        </w:tblPrEx>
        <w:trPr>
          <w:cantSplit/>
          <w:trHeight w:val="493"/>
        </w:trPr>
        <w:tc>
          <w:tcPr>
            <w:tcW w:w="3240" w:type="dxa"/>
            <w:tcBorders>
              <w:left w:val="double" w:sz="4" w:space="0" w:color="auto"/>
              <w:right w:val="double" w:sz="4" w:space="0" w:color="auto"/>
            </w:tcBorders>
          </w:tcPr>
          <w:p w:rsidR="00C73AFF" w:rsidRPr="00F45E03" w:rsidRDefault="00C73AFF" w:rsidP="002266BC">
            <w:pPr>
              <w:pStyle w:val="Tabela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Estimativa de seriedade</w:t>
            </w:r>
          </w:p>
        </w:tc>
        <w:tc>
          <w:tcPr>
            <w:tcW w:w="9900" w:type="dxa"/>
            <w:tcBorders>
              <w:left w:val="double" w:sz="4" w:space="0" w:color="auto"/>
              <w:right w:val="double" w:sz="4" w:space="0" w:color="auto"/>
            </w:tcBorders>
          </w:tcPr>
          <w:p w:rsidR="00C73AFF" w:rsidRPr="00F45E03" w:rsidRDefault="00C73AFF" w:rsidP="00AB41CB">
            <w:pPr>
              <w:pStyle w:val="Tabela"/>
            </w:pPr>
          </w:p>
        </w:tc>
      </w:tr>
      <w:tr w:rsidR="00C73AFF" w:rsidRPr="00F45E03">
        <w:tblPrEx>
          <w:tblCellMar>
            <w:top w:w="0" w:type="dxa"/>
            <w:bottom w:w="0" w:type="dxa"/>
          </w:tblCellMar>
        </w:tblPrEx>
        <w:trPr>
          <w:cantSplit/>
          <w:trHeight w:val="950"/>
        </w:trPr>
        <w:tc>
          <w:tcPr>
            <w:tcW w:w="3240" w:type="dxa"/>
            <w:tcBorders>
              <w:left w:val="double" w:sz="4" w:space="0" w:color="auto"/>
              <w:right w:val="double" w:sz="4" w:space="0" w:color="auto"/>
            </w:tcBorders>
          </w:tcPr>
          <w:p w:rsidR="00C73AFF" w:rsidRPr="00F45E03" w:rsidRDefault="00C73AFF" w:rsidP="002266BC">
            <w:pPr>
              <w:pStyle w:val="Tabela"/>
              <w:jc w:val="left"/>
            </w:pPr>
            <w:r w:rsidRPr="00F45E03">
              <w:rPr>
                <w:b/>
                <w:bCs/>
              </w:rPr>
              <w:t>Melhorias</w:t>
            </w:r>
            <w:r>
              <w:rPr>
                <w:b/>
                <w:bCs/>
              </w:rPr>
              <w:t xml:space="preserve"> ou soluções propostas</w:t>
            </w:r>
          </w:p>
        </w:tc>
        <w:tc>
          <w:tcPr>
            <w:tcW w:w="9900" w:type="dxa"/>
            <w:tcBorders>
              <w:left w:val="double" w:sz="4" w:space="0" w:color="auto"/>
              <w:right w:val="double" w:sz="4" w:space="0" w:color="auto"/>
            </w:tcBorders>
          </w:tcPr>
          <w:p w:rsidR="00C73AFF" w:rsidRPr="00F45E03" w:rsidRDefault="00C73AFF" w:rsidP="00AB41CB">
            <w:pPr>
              <w:pStyle w:val="Tabela"/>
            </w:pPr>
          </w:p>
        </w:tc>
      </w:tr>
      <w:tr w:rsidR="002266BC" w:rsidRPr="00F45E03">
        <w:tblPrEx>
          <w:tblCellMar>
            <w:top w:w="0" w:type="dxa"/>
            <w:bottom w:w="0" w:type="dxa"/>
          </w:tblCellMar>
        </w:tblPrEx>
        <w:trPr>
          <w:cantSplit/>
          <w:trHeight w:val="950"/>
        </w:trPr>
        <w:tc>
          <w:tcPr>
            <w:tcW w:w="324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66BC" w:rsidRPr="00F45E03" w:rsidRDefault="002266BC" w:rsidP="002266BC">
            <w:pPr>
              <w:pStyle w:val="Tabela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Solução adotada</w:t>
            </w:r>
          </w:p>
        </w:tc>
        <w:tc>
          <w:tcPr>
            <w:tcW w:w="99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66BC" w:rsidRPr="00F45E03" w:rsidRDefault="002266BC" w:rsidP="00AB41CB">
            <w:pPr>
              <w:pStyle w:val="Tabela"/>
            </w:pPr>
          </w:p>
        </w:tc>
      </w:tr>
    </w:tbl>
    <w:p w:rsidR="00AB41CB" w:rsidRPr="00F45E03" w:rsidRDefault="00AB41CB" w:rsidP="00AB41CB"/>
    <w:p w:rsidR="00AB41CB" w:rsidRPr="00F45E03" w:rsidRDefault="00AB41CB" w:rsidP="00AB41CB"/>
    <w:p w:rsidR="00AB41CB" w:rsidRPr="00F45E03" w:rsidRDefault="00AB41CB" w:rsidP="00AB41CB"/>
    <w:p w:rsidR="00AB41CB" w:rsidRPr="00F45E03" w:rsidRDefault="00AB41CB" w:rsidP="00AB41CB"/>
    <w:p w:rsidR="00AB41CB" w:rsidRPr="00003A18" w:rsidRDefault="004F70E8" w:rsidP="00003A18">
      <w:pPr>
        <w:pStyle w:val="Cabealho"/>
        <w:rPr>
          <w:b/>
          <w:i/>
        </w:rPr>
      </w:pPr>
      <w:r>
        <w:rPr>
          <w:b/>
          <w:i/>
        </w:rPr>
        <w:t xml:space="preserve">Segundo </w:t>
      </w:r>
      <w:r w:rsidR="00AB41CB" w:rsidRPr="00003A18">
        <w:rPr>
          <w:b/>
          <w:i/>
        </w:rPr>
        <w:t>formato</w:t>
      </w:r>
    </w:p>
    <w:p w:rsidR="00AB41CB" w:rsidRPr="00F45E03" w:rsidRDefault="00AB41CB" w:rsidP="00AB41CB">
      <w:pPr>
        <w:rPr>
          <w:b/>
          <w:bCs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28"/>
      </w:tblGrid>
      <w:tr w:rsidR="004F70E8" w:rsidRPr="00F45E0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34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F70E8" w:rsidRPr="00CF59C0" w:rsidRDefault="004F70E8" w:rsidP="00B211C2">
            <w:pPr>
              <w:rPr>
                <w:b/>
                <w:bCs/>
              </w:rPr>
            </w:pPr>
            <w:r w:rsidRPr="00CF59C0">
              <w:rPr>
                <w:b/>
              </w:rPr>
              <w:t>Identificador do problema</w:t>
            </w:r>
            <w:r>
              <w:rPr>
                <w:b/>
              </w:rPr>
              <w:t>:</w:t>
            </w:r>
          </w:p>
        </w:tc>
      </w:tr>
      <w:tr w:rsidR="00C73AFF" w:rsidRPr="00F45E0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3428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3AFF" w:rsidRDefault="00C73AFF" w:rsidP="00B211C2">
            <w:pPr>
              <w:rPr>
                <w:b/>
              </w:rPr>
            </w:pPr>
            <w:r>
              <w:rPr>
                <w:b/>
              </w:rPr>
              <w:t>Descrição do problema:</w:t>
            </w:r>
          </w:p>
          <w:p w:rsidR="00C73AFF" w:rsidRDefault="00C73AFF" w:rsidP="00B211C2">
            <w:pPr>
              <w:rPr>
                <w:b/>
              </w:rPr>
            </w:pPr>
          </w:p>
          <w:p w:rsidR="00C73AFF" w:rsidRPr="00CF59C0" w:rsidRDefault="00C73AFF" w:rsidP="00B211C2">
            <w:pPr>
              <w:rPr>
                <w:b/>
              </w:rPr>
            </w:pPr>
          </w:p>
        </w:tc>
      </w:tr>
      <w:tr w:rsidR="00CF59C0" w:rsidRPr="00F45E03">
        <w:tblPrEx>
          <w:tblCellMar>
            <w:top w:w="0" w:type="dxa"/>
            <w:bottom w:w="0" w:type="dxa"/>
          </w:tblCellMar>
        </w:tblPrEx>
        <w:tc>
          <w:tcPr>
            <w:tcW w:w="13428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CF59C0" w:rsidRPr="00F45E03" w:rsidRDefault="004F70E8" w:rsidP="00AB41CB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  <w:r w:rsidR="00CF59C0" w:rsidRPr="00F45E03">
              <w:rPr>
                <w:b/>
                <w:bCs/>
              </w:rPr>
              <w:t xml:space="preserve"> e explicações</w:t>
            </w:r>
            <w:r w:rsidR="002266BC">
              <w:rPr>
                <w:b/>
                <w:bCs/>
              </w:rPr>
              <w:t>:</w:t>
            </w:r>
          </w:p>
        </w:tc>
      </w:tr>
      <w:tr w:rsidR="004F70E8" w:rsidRPr="00F45E03">
        <w:tblPrEx>
          <w:tblCellMar>
            <w:top w:w="0" w:type="dxa"/>
            <w:bottom w:w="0" w:type="dxa"/>
          </w:tblCellMar>
        </w:tblPrEx>
        <w:trPr>
          <w:trHeight w:val="844"/>
        </w:trPr>
        <w:tc>
          <w:tcPr>
            <w:tcW w:w="13428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F70E8" w:rsidRPr="00F45E03" w:rsidRDefault="004F70E8" w:rsidP="00AB41CB"/>
        </w:tc>
      </w:tr>
      <w:tr w:rsidR="00CF59C0" w:rsidRPr="00F45E0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34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CF59C0" w:rsidRPr="00003A18" w:rsidRDefault="00CF59C0" w:rsidP="00AB41CB">
            <w:pPr>
              <w:rPr>
                <w:b/>
                <w:bCs/>
              </w:rPr>
            </w:pPr>
            <w:r w:rsidRPr="00003A18">
              <w:rPr>
                <w:b/>
                <w:bCs/>
              </w:rPr>
              <w:t>Recomendações</w:t>
            </w:r>
            <w:r w:rsidR="004F70E8">
              <w:rPr>
                <w:b/>
                <w:bCs/>
              </w:rPr>
              <w:t xml:space="preserve"> ou soluções</w:t>
            </w:r>
            <w:r w:rsidR="002266BC">
              <w:rPr>
                <w:b/>
                <w:bCs/>
              </w:rPr>
              <w:t>:</w:t>
            </w:r>
          </w:p>
        </w:tc>
      </w:tr>
      <w:tr w:rsidR="004F70E8" w:rsidRPr="00F45E03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134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F70E8" w:rsidRPr="00F45E03" w:rsidRDefault="004F70E8" w:rsidP="00AB41CB"/>
        </w:tc>
      </w:tr>
    </w:tbl>
    <w:p w:rsidR="00003A18" w:rsidRDefault="00003A18" w:rsidP="00003A18">
      <w:pPr>
        <w:pStyle w:val="Ttulo3"/>
        <w:numPr>
          <w:ilvl w:val="0"/>
          <w:numId w:val="0"/>
        </w:numPr>
      </w:pPr>
    </w:p>
    <w:p w:rsidR="00003A18" w:rsidRPr="00003A18" w:rsidRDefault="00003A18" w:rsidP="00003A18">
      <w:pPr>
        <w:rPr>
          <w:lang w:val="pt-BR"/>
        </w:rPr>
      </w:pPr>
    </w:p>
    <w:p w:rsidR="00EA4322" w:rsidRDefault="0013467F" w:rsidP="00EA4322">
      <w:pPr>
        <w:pStyle w:val="Ttulo3"/>
      </w:pPr>
      <w:bookmarkStart w:id="64" w:name="_Toc245738766"/>
      <w:r>
        <w:t>Níveis de desempenho</w:t>
      </w:r>
      <w:bookmarkEnd w:id="64"/>
      <w:commentRangeStart w:id="65"/>
    </w:p>
    <w:commentRangeEnd w:id="65"/>
    <w:p w:rsidR="00EA4322" w:rsidRDefault="00EA4322" w:rsidP="00941FC6">
      <w:r>
        <w:rPr>
          <w:rStyle w:val="Refdecomentrio"/>
          <w:b/>
          <w:bCs/>
          <w:i/>
          <w:iCs/>
          <w:vanish/>
        </w:rPr>
        <w:commentReference w:id="65"/>
      </w:r>
    </w:p>
    <w:p w:rsidR="00B94BAE" w:rsidRDefault="00B94BAE" w:rsidP="00B94BAE">
      <w:pPr>
        <w:pStyle w:val="Corpodetexto"/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440"/>
        <w:gridCol w:w="1620"/>
        <w:gridCol w:w="1620"/>
        <w:gridCol w:w="1080"/>
        <w:gridCol w:w="900"/>
        <w:gridCol w:w="900"/>
        <w:gridCol w:w="1080"/>
        <w:gridCol w:w="900"/>
        <w:gridCol w:w="720"/>
        <w:gridCol w:w="720"/>
        <w:gridCol w:w="720"/>
        <w:gridCol w:w="1440"/>
      </w:tblGrid>
      <w:tr w:rsidR="00941FC6" w:rsidTr="001A1B81">
        <w:trPr>
          <w:trHeight w:val="555"/>
        </w:trPr>
        <w:tc>
          <w:tcPr>
            <w:tcW w:w="828" w:type="dxa"/>
            <w:vMerge w:val="restart"/>
          </w:tcPr>
          <w:p w:rsidR="00941FC6" w:rsidRPr="001A1B81" w:rsidRDefault="002266BC" w:rsidP="00B211C2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Nu-</w:t>
            </w:r>
            <w:r w:rsidR="00941FC6" w:rsidRPr="001A1B81">
              <w:rPr>
                <w:b/>
              </w:rPr>
              <w:t>mero de or</w:t>
            </w:r>
            <w:r w:rsidRPr="001A1B81">
              <w:rPr>
                <w:b/>
              </w:rPr>
              <w:t>-</w:t>
            </w:r>
            <w:r w:rsidR="00941FC6" w:rsidRPr="001A1B81">
              <w:rPr>
                <w:b/>
              </w:rPr>
              <w:t>dem</w:t>
            </w:r>
          </w:p>
        </w:tc>
        <w:tc>
          <w:tcPr>
            <w:tcW w:w="1440" w:type="dxa"/>
            <w:vMerge w:val="restart"/>
          </w:tcPr>
          <w:p w:rsidR="00941FC6" w:rsidRPr="001A1B81" w:rsidRDefault="00941FC6" w:rsidP="001A1B81">
            <w:pPr>
              <w:pStyle w:val="Corpodetexto"/>
              <w:jc w:val="center"/>
              <w:rPr>
                <w:b/>
              </w:rPr>
            </w:pPr>
            <w:r w:rsidRPr="001A1B81">
              <w:rPr>
                <w:b/>
                <w:bCs/>
                <w:sz w:val="22"/>
              </w:rPr>
              <w:t>Identificador da tarefa de benchmark</w:t>
            </w:r>
          </w:p>
        </w:tc>
        <w:tc>
          <w:tcPr>
            <w:tcW w:w="1620" w:type="dxa"/>
            <w:vMerge w:val="restart"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Atributo de usabilidade</w:t>
            </w:r>
          </w:p>
        </w:tc>
        <w:tc>
          <w:tcPr>
            <w:tcW w:w="1620" w:type="dxa"/>
            <w:vMerge w:val="restart"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Instrumento de medida</w:t>
            </w:r>
          </w:p>
        </w:tc>
        <w:tc>
          <w:tcPr>
            <w:tcW w:w="1080" w:type="dxa"/>
            <w:vMerge w:val="restart"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  <w:commentRangeStart w:id="66"/>
            <w:r w:rsidRPr="001A1B81">
              <w:rPr>
                <w:b/>
              </w:rPr>
              <w:t>Métrica</w:t>
            </w:r>
            <w:commentRangeEnd w:id="66"/>
            <w:r w:rsidRPr="001A1B81">
              <w:rPr>
                <w:rStyle w:val="Refdecomentrio"/>
                <w:b/>
                <w:vanish/>
                <w:lang w:val="en-US"/>
              </w:rPr>
              <w:commentReference w:id="66"/>
            </w:r>
          </w:p>
        </w:tc>
        <w:tc>
          <w:tcPr>
            <w:tcW w:w="3780" w:type="dxa"/>
            <w:gridSpan w:val="4"/>
          </w:tcPr>
          <w:p w:rsidR="00941FC6" w:rsidRPr="001A1B81" w:rsidRDefault="00941FC6" w:rsidP="001A1B81">
            <w:pPr>
              <w:pStyle w:val="Corpodetexto"/>
              <w:jc w:val="center"/>
              <w:rPr>
                <w:b/>
              </w:rPr>
            </w:pPr>
            <w:r w:rsidRPr="001A1B81">
              <w:rPr>
                <w:b/>
              </w:rPr>
              <w:t>Metas (níveis)</w:t>
            </w:r>
          </w:p>
        </w:tc>
        <w:tc>
          <w:tcPr>
            <w:tcW w:w="3600" w:type="dxa"/>
            <w:gridSpan w:val="4"/>
          </w:tcPr>
          <w:p w:rsidR="00941FC6" w:rsidRPr="001A1B81" w:rsidRDefault="00941FC6" w:rsidP="001A1B81">
            <w:pPr>
              <w:pStyle w:val="Corpodetexto"/>
              <w:jc w:val="center"/>
              <w:rPr>
                <w:b/>
              </w:rPr>
            </w:pPr>
            <w:r w:rsidRPr="001A1B81">
              <w:rPr>
                <w:b/>
              </w:rPr>
              <w:t>Valores observados</w:t>
            </w:r>
          </w:p>
        </w:tc>
      </w:tr>
      <w:tr w:rsidR="00941FC6" w:rsidTr="001A1B81">
        <w:trPr>
          <w:trHeight w:val="360"/>
        </w:trPr>
        <w:tc>
          <w:tcPr>
            <w:tcW w:w="828" w:type="dxa"/>
            <w:vMerge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</w:p>
        </w:tc>
        <w:tc>
          <w:tcPr>
            <w:tcW w:w="1440" w:type="dxa"/>
            <w:vMerge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</w:p>
        </w:tc>
        <w:tc>
          <w:tcPr>
            <w:tcW w:w="1620" w:type="dxa"/>
            <w:vMerge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</w:p>
        </w:tc>
        <w:tc>
          <w:tcPr>
            <w:tcW w:w="1620" w:type="dxa"/>
            <w:vMerge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</w:p>
        </w:tc>
        <w:tc>
          <w:tcPr>
            <w:tcW w:w="1080" w:type="dxa"/>
            <w:vMerge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</w:p>
        </w:tc>
        <w:tc>
          <w:tcPr>
            <w:tcW w:w="900" w:type="dxa"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Atual</w:t>
            </w:r>
          </w:p>
        </w:tc>
        <w:tc>
          <w:tcPr>
            <w:tcW w:w="900" w:type="dxa"/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Pior aceitável</w:t>
            </w:r>
          </w:p>
        </w:tc>
        <w:tc>
          <w:tcPr>
            <w:tcW w:w="1080" w:type="dxa"/>
            <w:tcBorders>
              <w:top w:val="nil"/>
            </w:tcBorders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Melhor possível</w:t>
            </w:r>
          </w:p>
        </w:tc>
        <w:tc>
          <w:tcPr>
            <w:tcW w:w="900" w:type="dxa"/>
            <w:tcBorders>
              <w:top w:val="nil"/>
            </w:tcBorders>
          </w:tcPr>
          <w:p w:rsidR="00941FC6" w:rsidRPr="001A1B81" w:rsidRDefault="00941FC6" w:rsidP="00B211C2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 xml:space="preserve">Alvo </w:t>
            </w:r>
            <w:r w:rsidR="002266BC" w:rsidRPr="001A1B81">
              <w:rPr>
                <w:b/>
              </w:rPr>
              <w:t>p</w:t>
            </w:r>
            <w:r w:rsidRPr="001A1B81">
              <w:rPr>
                <w:b/>
              </w:rPr>
              <w:t>l</w:t>
            </w:r>
            <w:r w:rsidR="002266BC" w:rsidRPr="001A1B81">
              <w:rPr>
                <w:b/>
              </w:rPr>
              <w:t>an</w:t>
            </w:r>
            <w:r w:rsidRPr="001A1B81">
              <w:rPr>
                <w:b/>
              </w:rPr>
              <w:t>e</w:t>
            </w:r>
            <w:r w:rsidR="002266BC" w:rsidRPr="001A1B81">
              <w:rPr>
                <w:b/>
              </w:rPr>
              <w:t>-</w:t>
            </w:r>
            <w:r w:rsidRPr="001A1B81">
              <w:rPr>
                <w:b/>
              </w:rPr>
              <w:t>jado</w:t>
            </w:r>
          </w:p>
        </w:tc>
        <w:tc>
          <w:tcPr>
            <w:tcW w:w="720" w:type="dxa"/>
            <w:tcBorders>
              <w:top w:val="nil"/>
            </w:tcBorders>
          </w:tcPr>
          <w:p w:rsidR="00941FC6" w:rsidRPr="001A1B81" w:rsidRDefault="00941FC6" w:rsidP="00941FC6">
            <w:pPr>
              <w:pStyle w:val="Corpodetexto"/>
              <w:rPr>
                <w:b/>
              </w:rPr>
            </w:pPr>
          </w:p>
          <w:p w:rsidR="00941FC6" w:rsidRPr="001A1B81" w:rsidRDefault="00941FC6" w:rsidP="00941FC6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</w:tcPr>
          <w:p w:rsidR="00941FC6" w:rsidRPr="001A1B81" w:rsidRDefault="00941FC6" w:rsidP="00941FC6">
            <w:pPr>
              <w:pStyle w:val="Corpodetexto"/>
              <w:rPr>
                <w:b/>
              </w:rPr>
            </w:pPr>
          </w:p>
          <w:p w:rsidR="00941FC6" w:rsidRPr="001A1B81" w:rsidRDefault="00941FC6" w:rsidP="00941FC6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</w:tcPr>
          <w:p w:rsidR="00941FC6" w:rsidRPr="001A1B81" w:rsidRDefault="00941FC6" w:rsidP="00941FC6">
            <w:pPr>
              <w:pStyle w:val="Corpodetexto"/>
              <w:rPr>
                <w:b/>
              </w:rPr>
            </w:pPr>
          </w:p>
          <w:p w:rsidR="00941FC6" w:rsidRPr="001A1B81" w:rsidRDefault="00941FC6" w:rsidP="00941FC6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:rsidR="00941FC6" w:rsidRPr="001A1B81" w:rsidRDefault="00941FC6" w:rsidP="00941FC6">
            <w:pPr>
              <w:pStyle w:val="Corpodetexto"/>
              <w:rPr>
                <w:b/>
              </w:rPr>
            </w:pPr>
          </w:p>
          <w:p w:rsidR="00941FC6" w:rsidRPr="001A1B81" w:rsidRDefault="00941FC6" w:rsidP="00941FC6">
            <w:pPr>
              <w:pStyle w:val="Corpodetexto"/>
              <w:rPr>
                <w:b/>
              </w:rPr>
            </w:pPr>
            <w:r w:rsidRPr="001A1B81">
              <w:rPr>
                <w:b/>
              </w:rPr>
              <w:t>Média</w:t>
            </w:r>
          </w:p>
        </w:tc>
      </w:tr>
      <w:tr w:rsidR="00941FC6" w:rsidTr="001A1B81">
        <w:tc>
          <w:tcPr>
            <w:tcW w:w="828" w:type="dxa"/>
          </w:tcPr>
          <w:p w:rsidR="00941FC6" w:rsidRPr="001A1B81" w:rsidRDefault="00941FC6" w:rsidP="001A1B81">
            <w:pPr>
              <w:pStyle w:val="Corpodetexto"/>
              <w:jc w:val="center"/>
              <w:rPr>
                <w:b/>
              </w:rPr>
            </w:pPr>
            <w:r w:rsidRPr="001A1B81">
              <w:rPr>
                <w:b/>
              </w:rPr>
              <w:t>1</w:t>
            </w:r>
          </w:p>
        </w:tc>
        <w:tc>
          <w:tcPr>
            <w:tcW w:w="144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6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6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08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90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90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08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90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7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7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7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440" w:type="dxa"/>
          </w:tcPr>
          <w:p w:rsidR="00941FC6" w:rsidRPr="00E635B1" w:rsidRDefault="00941FC6" w:rsidP="00B211C2">
            <w:pPr>
              <w:pStyle w:val="Corpodetexto"/>
            </w:pPr>
          </w:p>
        </w:tc>
      </w:tr>
      <w:tr w:rsidR="00941FC6" w:rsidTr="001A1B81">
        <w:tc>
          <w:tcPr>
            <w:tcW w:w="828" w:type="dxa"/>
          </w:tcPr>
          <w:p w:rsidR="00941FC6" w:rsidRPr="001A1B81" w:rsidRDefault="00941FC6" w:rsidP="001A1B81">
            <w:pPr>
              <w:pStyle w:val="Corpodetexto"/>
              <w:jc w:val="center"/>
              <w:rPr>
                <w:b/>
              </w:rPr>
            </w:pPr>
            <w:r w:rsidRPr="001A1B81">
              <w:rPr>
                <w:b/>
              </w:rPr>
              <w:t>2</w:t>
            </w:r>
          </w:p>
        </w:tc>
        <w:tc>
          <w:tcPr>
            <w:tcW w:w="144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6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6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08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90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90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08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90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7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7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720" w:type="dxa"/>
          </w:tcPr>
          <w:p w:rsidR="00941FC6" w:rsidRPr="00E635B1" w:rsidRDefault="00941FC6" w:rsidP="00B211C2">
            <w:pPr>
              <w:pStyle w:val="Corpodetexto"/>
            </w:pPr>
          </w:p>
        </w:tc>
        <w:tc>
          <w:tcPr>
            <w:tcW w:w="1440" w:type="dxa"/>
          </w:tcPr>
          <w:p w:rsidR="00941FC6" w:rsidRPr="00E635B1" w:rsidRDefault="00941FC6" w:rsidP="00B211C2">
            <w:pPr>
              <w:pStyle w:val="Corpodetexto"/>
            </w:pPr>
          </w:p>
        </w:tc>
      </w:tr>
    </w:tbl>
    <w:p w:rsidR="00B94BAE" w:rsidRPr="00D20756" w:rsidRDefault="00B94BAE" w:rsidP="00B94BAE">
      <w:pPr>
        <w:rPr>
          <w:lang w:val="pt-BR"/>
        </w:rPr>
      </w:pPr>
    </w:p>
    <w:p w:rsidR="00AD02DD" w:rsidRDefault="00AD02DD" w:rsidP="00AD02DD">
      <w:pPr>
        <w:pStyle w:val="Ttulo2"/>
      </w:pPr>
      <w:bookmarkStart w:id="67" w:name="_Toc73355486"/>
      <w:bookmarkStart w:id="68" w:name="_Toc245738767"/>
      <w:commentRangeStart w:id="69"/>
      <w:r>
        <w:t>Material utilizado na avaliação</w:t>
      </w:r>
      <w:bookmarkEnd w:id="67"/>
      <w:bookmarkEnd w:id="68"/>
    </w:p>
    <w:commentRangeEnd w:id="69"/>
    <w:p w:rsidR="00AD02DD" w:rsidRDefault="00C76A8E" w:rsidP="00AD02DD">
      <w:pPr>
        <w:pStyle w:val="Ttulo3"/>
      </w:pPr>
      <w:r>
        <w:rPr>
          <w:rStyle w:val="Refdecomentrio"/>
          <w:rFonts w:ascii="Times New Roman" w:hAnsi="Times New Roman" w:cs="Times New Roman"/>
          <w:b w:val="0"/>
          <w:bCs w:val="0"/>
          <w:i w:val="0"/>
          <w:iCs w:val="0"/>
          <w:vanish/>
          <w:lang w:val="en-US"/>
        </w:rPr>
        <w:commentReference w:id="69"/>
      </w:r>
      <w:bookmarkStart w:id="70" w:name="_Toc245738768"/>
      <w:commentRangeStart w:id="71"/>
      <w:r w:rsidR="00AD02DD">
        <w:t>Descrição</w:t>
      </w:r>
      <w:bookmarkEnd w:id="70"/>
    </w:p>
    <w:commentRangeEnd w:id="71"/>
    <w:p w:rsidR="00AD02DD" w:rsidRDefault="00C76A8E" w:rsidP="00AD02DD">
      <w:pPr>
        <w:rPr>
          <w:lang w:val="pt-BR"/>
        </w:rPr>
      </w:pPr>
      <w:r>
        <w:rPr>
          <w:rStyle w:val="Refdecomentrio"/>
          <w:vanish/>
        </w:rPr>
        <w:commentReference w:id="71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1593"/>
        <w:gridCol w:w="1355"/>
        <w:gridCol w:w="4936"/>
      </w:tblGrid>
      <w:tr w:rsidR="00AD02DD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:rsidR="00AD02DD" w:rsidRDefault="00AD02DD" w:rsidP="00E42068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Número de ordem</w:t>
            </w:r>
          </w:p>
        </w:tc>
        <w:tc>
          <w:tcPr>
            <w:tcW w:w="1593" w:type="dxa"/>
          </w:tcPr>
          <w:p w:rsidR="00AD02DD" w:rsidRDefault="00AD02DD" w:rsidP="00E42068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Item</w:t>
            </w:r>
          </w:p>
        </w:tc>
        <w:tc>
          <w:tcPr>
            <w:tcW w:w="1355" w:type="dxa"/>
          </w:tcPr>
          <w:p w:rsidR="00AD02DD" w:rsidRDefault="00AD02DD" w:rsidP="00E42068">
            <w:pPr>
              <w:jc w:val="center"/>
              <w:rPr>
                <w:b/>
                <w:bCs/>
                <w:lang w:val="pt-BR"/>
              </w:rPr>
            </w:pPr>
            <w:commentRangeStart w:id="72"/>
            <w:r>
              <w:rPr>
                <w:b/>
                <w:bCs/>
                <w:lang w:val="pt-BR"/>
              </w:rPr>
              <w:t>Tipo</w:t>
            </w:r>
            <w:commentRangeEnd w:id="72"/>
            <w:r>
              <w:rPr>
                <w:rStyle w:val="Refdecomentrio"/>
                <w:vanish/>
              </w:rPr>
              <w:commentReference w:id="72"/>
            </w:r>
          </w:p>
        </w:tc>
        <w:tc>
          <w:tcPr>
            <w:tcW w:w="4936" w:type="dxa"/>
          </w:tcPr>
          <w:p w:rsidR="00AD02DD" w:rsidRDefault="00AD02DD" w:rsidP="00E42068">
            <w:pPr>
              <w:jc w:val="center"/>
              <w:rPr>
                <w:b/>
                <w:bCs/>
                <w:lang w:val="pt-BR"/>
              </w:rPr>
            </w:pPr>
            <w:commentRangeStart w:id="73"/>
            <w:r>
              <w:rPr>
                <w:b/>
                <w:bCs/>
                <w:lang w:val="pt-BR"/>
              </w:rPr>
              <w:t>Descrição</w:t>
            </w:r>
            <w:commentRangeEnd w:id="73"/>
            <w:r>
              <w:rPr>
                <w:rStyle w:val="Refdecomentrio"/>
                <w:vanish/>
              </w:rPr>
              <w:commentReference w:id="73"/>
            </w:r>
          </w:p>
        </w:tc>
      </w:tr>
      <w:tr w:rsidR="00AD02DD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:rsidR="00AD02DD" w:rsidRDefault="00AD02DD" w:rsidP="00E42068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</w:t>
            </w:r>
          </w:p>
        </w:tc>
        <w:tc>
          <w:tcPr>
            <w:tcW w:w="1593" w:type="dxa"/>
          </w:tcPr>
          <w:p w:rsidR="00AD02DD" w:rsidRDefault="00AD02DD" w:rsidP="00E42068">
            <w:pPr>
              <w:rPr>
                <w:b/>
                <w:bCs/>
                <w:lang w:val="pt-BR"/>
              </w:rPr>
            </w:pPr>
          </w:p>
        </w:tc>
        <w:tc>
          <w:tcPr>
            <w:tcW w:w="1355" w:type="dxa"/>
          </w:tcPr>
          <w:p w:rsidR="00AD02DD" w:rsidRDefault="00AD02DD" w:rsidP="00E42068">
            <w:pPr>
              <w:rPr>
                <w:lang w:val="pt-BR"/>
              </w:rPr>
            </w:pPr>
          </w:p>
        </w:tc>
        <w:tc>
          <w:tcPr>
            <w:tcW w:w="4936" w:type="dxa"/>
          </w:tcPr>
          <w:p w:rsidR="00AD02DD" w:rsidRDefault="00AD02DD" w:rsidP="00E42068">
            <w:pPr>
              <w:rPr>
                <w:lang w:val="pt-BR"/>
              </w:rPr>
            </w:pPr>
          </w:p>
        </w:tc>
      </w:tr>
      <w:tr w:rsidR="00AD02DD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:rsidR="00AD02DD" w:rsidRDefault="00AD02DD" w:rsidP="00E42068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2</w:t>
            </w:r>
          </w:p>
        </w:tc>
        <w:tc>
          <w:tcPr>
            <w:tcW w:w="1593" w:type="dxa"/>
          </w:tcPr>
          <w:p w:rsidR="00AD02DD" w:rsidRDefault="00AD02DD" w:rsidP="00E42068">
            <w:pPr>
              <w:rPr>
                <w:b/>
                <w:bCs/>
                <w:lang w:val="pt-BR"/>
              </w:rPr>
            </w:pPr>
          </w:p>
        </w:tc>
        <w:tc>
          <w:tcPr>
            <w:tcW w:w="1355" w:type="dxa"/>
          </w:tcPr>
          <w:p w:rsidR="00AD02DD" w:rsidRDefault="00AD02DD" w:rsidP="00E42068">
            <w:pPr>
              <w:rPr>
                <w:lang w:val="pt-BR"/>
              </w:rPr>
            </w:pPr>
          </w:p>
        </w:tc>
        <w:tc>
          <w:tcPr>
            <w:tcW w:w="4936" w:type="dxa"/>
          </w:tcPr>
          <w:p w:rsidR="00AD02DD" w:rsidRDefault="00AD02DD" w:rsidP="00E42068">
            <w:pPr>
              <w:rPr>
                <w:lang w:val="pt-BR"/>
              </w:rPr>
            </w:pPr>
          </w:p>
        </w:tc>
      </w:tr>
    </w:tbl>
    <w:p w:rsidR="00AD02DD" w:rsidRDefault="00AD02DD" w:rsidP="00AD02DD">
      <w:pPr>
        <w:rPr>
          <w:lang w:val="pt-BR"/>
        </w:rPr>
      </w:pPr>
    </w:p>
    <w:p w:rsidR="006C537D" w:rsidRDefault="006C537D" w:rsidP="00AE45FB">
      <w:pPr>
        <w:pStyle w:val="Ttulo3"/>
      </w:pPr>
      <w:bookmarkStart w:id="74" w:name="_Toc245738769"/>
      <w:commentRangeStart w:id="75"/>
      <w:r>
        <w:t>Questionário de perfil do usuário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4"/>
      </w:tblGrid>
      <w:tr w:rsidR="00AE45FB">
        <w:tblPrEx>
          <w:tblCellMar>
            <w:top w:w="0" w:type="dxa"/>
            <w:bottom w:w="0" w:type="dxa"/>
          </w:tblCellMar>
        </w:tblPrEx>
        <w:trPr>
          <w:hidden/>
        </w:trPr>
        <w:tc>
          <w:tcPr>
            <w:tcW w:w="9004" w:type="dxa"/>
          </w:tcPr>
          <w:commentRangeEnd w:id="75"/>
          <w:p w:rsidR="00AE45FB" w:rsidRDefault="006C537D" w:rsidP="00AE45FB">
            <w:pPr>
              <w:rPr>
                <w:lang w:val="pt-BR"/>
              </w:rPr>
            </w:pPr>
            <w:r>
              <w:rPr>
                <w:rStyle w:val="Refdecomentrio"/>
                <w:b/>
                <w:bCs/>
                <w:i/>
                <w:iCs/>
                <w:vanish/>
              </w:rPr>
              <w:commentReference w:id="75"/>
            </w:r>
            <w:r w:rsidR="00AE45FB" w:rsidRPr="00AE45FB">
              <w:rPr>
                <w:lang w:val="pt-BR"/>
              </w:rPr>
              <w:t xml:space="preserve"> </w:t>
            </w:r>
          </w:p>
          <w:p w:rsidR="00AE45FB" w:rsidRDefault="00AE45FB" w:rsidP="00AE45FB">
            <w:pPr>
              <w:rPr>
                <w:lang w:val="pt-BR"/>
              </w:rPr>
            </w:pPr>
          </w:p>
        </w:tc>
      </w:tr>
    </w:tbl>
    <w:p w:rsidR="006C537D" w:rsidRDefault="00AE45FB" w:rsidP="00AE45FB">
      <w:pPr>
        <w:pStyle w:val="Ttulo3"/>
      </w:pPr>
      <w:r>
        <w:t xml:space="preserve"> </w:t>
      </w:r>
      <w:bookmarkStart w:id="76" w:name="_Toc245738770"/>
      <w:commentRangeStart w:id="77"/>
      <w:r w:rsidR="006C537D">
        <w:t>Questionário de avaliação do produto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4"/>
      </w:tblGrid>
      <w:tr w:rsidR="00AE45FB">
        <w:tblPrEx>
          <w:tblCellMar>
            <w:top w:w="0" w:type="dxa"/>
            <w:bottom w:w="0" w:type="dxa"/>
          </w:tblCellMar>
        </w:tblPrEx>
        <w:trPr>
          <w:hidden/>
        </w:trPr>
        <w:tc>
          <w:tcPr>
            <w:tcW w:w="9004" w:type="dxa"/>
          </w:tcPr>
          <w:commentRangeEnd w:id="77"/>
          <w:p w:rsidR="00AE45FB" w:rsidRPr="0058125A" w:rsidRDefault="006C537D" w:rsidP="00E42068">
            <w:pPr>
              <w:rPr>
                <w:b/>
                <w:lang w:val="pt-BR"/>
              </w:rPr>
            </w:pPr>
            <w:r>
              <w:rPr>
                <w:rStyle w:val="Refdecomentrio"/>
                <w:vanish/>
              </w:rPr>
              <w:commentReference w:id="77"/>
            </w:r>
          </w:p>
          <w:p w:rsidR="00AE45FB" w:rsidRDefault="00AE45FB" w:rsidP="00E42068">
            <w:pPr>
              <w:rPr>
                <w:lang w:val="pt-BR"/>
              </w:rPr>
            </w:pPr>
          </w:p>
        </w:tc>
      </w:tr>
    </w:tbl>
    <w:p w:rsidR="00CF59C0" w:rsidRPr="001E32DC" w:rsidRDefault="00CF59C0" w:rsidP="00CF59C0">
      <w:pPr>
        <w:pStyle w:val="Ttulo1"/>
        <w:ind w:left="431" w:hanging="431"/>
      </w:pPr>
      <w:bookmarkStart w:id="78" w:name="_Toc245738771"/>
      <w:commentRangeStart w:id="79"/>
      <w:r w:rsidRPr="001E32DC">
        <w:t>Relatório da avaliação  &lt;tipo&gt; &lt;</w:t>
      </w:r>
      <w:r w:rsidR="009B6110">
        <w:t>identificador</w:t>
      </w:r>
      <w:r w:rsidRPr="001E32DC">
        <w:t xml:space="preserve"> da avaliação&gt;</w:t>
      </w:r>
      <w:bookmarkEnd w:id="78"/>
    </w:p>
    <w:commentRangeEnd w:id="79"/>
    <w:p w:rsidR="00227C6D" w:rsidRPr="00227C6D" w:rsidRDefault="00CF59C0" w:rsidP="00227C6D">
      <w:pPr>
        <w:rPr>
          <w:lang w:val="pt-BR"/>
        </w:rPr>
      </w:pPr>
      <w:r>
        <w:rPr>
          <w:rStyle w:val="Refdecomentrio"/>
          <w:vanish/>
        </w:rPr>
        <w:commentReference w:id="79"/>
      </w:r>
    </w:p>
    <w:p w:rsidR="007A2DCE" w:rsidRPr="001E32DC" w:rsidRDefault="007A2DCE" w:rsidP="001E32DC">
      <w:pPr>
        <w:rPr>
          <w:lang w:val="pt-BR"/>
        </w:rPr>
      </w:pPr>
    </w:p>
    <w:p w:rsidR="007A2DCE" w:rsidRPr="001E32DC" w:rsidRDefault="007A2DCE" w:rsidP="001E32DC">
      <w:pPr>
        <w:rPr>
          <w:lang w:val="pt-BR"/>
        </w:rPr>
      </w:pPr>
    </w:p>
    <w:p w:rsidR="007A2DCE" w:rsidRPr="001E32DC" w:rsidRDefault="007A2DCE" w:rsidP="001E32DC">
      <w:pPr>
        <w:rPr>
          <w:lang w:val="pt-BR"/>
        </w:rPr>
      </w:pPr>
    </w:p>
    <w:p w:rsidR="007A2DCE" w:rsidRPr="001E32DC" w:rsidRDefault="007A2DCE" w:rsidP="001E32DC">
      <w:pPr>
        <w:rPr>
          <w:lang w:val="pt-BR"/>
        </w:rPr>
      </w:pPr>
    </w:p>
    <w:p w:rsidR="007A2DCE" w:rsidRPr="001E32DC" w:rsidRDefault="007A2DCE" w:rsidP="001E32DC">
      <w:pPr>
        <w:rPr>
          <w:lang w:val="pt-BR"/>
        </w:rPr>
      </w:pPr>
    </w:p>
    <w:p w:rsidR="007A2DCE" w:rsidRPr="001E32DC" w:rsidRDefault="007A2DCE" w:rsidP="001E32DC">
      <w:pPr>
        <w:rPr>
          <w:lang w:val="pt-BR"/>
        </w:rPr>
      </w:pPr>
    </w:p>
    <w:p w:rsidR="007A2DCE" w:rsidRPr="001E32DC" w:rsidRDefault="007A2DCE" w:rsidP="001E32DC">
      <w:pPr>
        <w:rPr>
          <w:lang w:val="pt-BR"/>
        </w:rPr>
      </w:pPr>
    </w:p>
    <w:p w:rsidR="004E5364" w:rsidRPr="001E32DC" w:rsidRDefault="004E5364" w:rsidP="001E32DC">
      <w:pPr>
        <w:rPr>
          <w:lang w:val="pt-BR"/>
        </w:rPr>
      </w:pPr>
    </w:p>
    <w:sectPr w:rsidR="004E5364" w:rsidRPr="001E32DC" w:rsidSect="006C537D"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Clarindo" w:date="2003-06-10T09:03:00Z" w:initials="C">
    <w:p w:rsidR="00005F0A" w:rsidRPr="001E32DC" w:rsidRDefault="00005F0A" w:rsidP="008F6A0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I</w:t>
      </w:r>
      <w:r w:rsidRPr="001E32DC">
        <w:rPr>
          <w:lang w:val="pt-BR"/>
        </w:rPr>
        <w:t>nformações sobre o projeto, tais como, nome do projeto, gerente executivo e gerente do projeto, equipe responsável e papel de cada participante.</w:t>
      </w:r>
    </w:p>
  </w:comment>
  <w:comment w:id="15" w:author="synergia" w:date="2004-06-02T10:55:00Z" w:initials="s">
    <w:p w:rsidR="00005F0A" w:rsidRPr="000F6CF6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F6CF6">
        <w:rPr>
          <w:lang w:val="pt-BR"/>
        </w:rPr>
        <w:t>Alguns tópicos do relat</w:t>
      </w:r>
      <w:r>
        <w:rPr>
          <w:lang w:val="pt-BR"/>
        </w:rPr>
        <w:t>ório sã</w:t>
      </w:r>
      <w:r w:rsidRPr="000F6CF6">
        <w:rPr>
          <w:lang w:val="pt-BR"/>
        </w:rPr>
        <w:t>o semelhantes a t</w:t>
      </w:r>
      <w:r>
        <w:rPr>
          <w:lang w:val="pt-BR"/>
        </w:rPr>
        <w:t>ópicos do DAU, no entanto, cabe observar, que o objetivo no relatório é apresentar o que realmente aconteceu nas avaliações. Se algum tópico do relatório for idêntico ao correspondente no DAU, ou seja, a atividade aconteceu conforme planejado, pode-se somente referenciar a seção correspondente no DAU.</w:t>
      </w:r>
    </w:p>
  </w:comment>
  <w:comment w:id="18" w:author="Clarindo Padua" w:date="2004-06-02T11:09:00Z" w:initials="CIP">
    <w:p w:rsidR="00005F0A" w:rsidRPr="00F467E4" w:rsidRDefault="00005F0A" w:rsidP="00FF62E7">
      <w:pPr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D</w:t>
      </w:r>
      <w:r w:rsidRPr="00F467E4">
        <w:rPr>
          <w:lang w:val="pt-BR"/>
        </w:rPr>
        <w:t xml:space="preserve">efine-se um identificador único para a </w:t>
      </w:r>
      <w:r>
        <w:rPr>
          <w:lang w:val="pt-BR"/>
        </w:rPr>
        <w:t>relatório</w:t>
      </w:r>
      <w:r w:rsidRPr="00F467E4">
        <w:rPr>
          <w:lang w:val="pt-BR"/>
        </w:rPr>
        <w:t xml:space="preserve"> da avaliação</w:t>
      </w:r>
      <w:r>
        <w:rPr>
          <w:lang w:val="pt-BR"/>
        </w:rPr>
        <w:t xml:space="preserve"> e indica-se o identificador da especificação correspondente</w:t>
      </w:r>
      <w:r w:rsidRPr="00F467E4">
        <w:rPr>
          <w:lang w:val="pt-BR"/>
        </w:rPr>
        <w:t>.</w:t>
      </w:r>
    </w:p>
    <w:p w:rsidR="00005F0A" w:rsidRPr="00F467E4" w:rsidRDefault="00005F0A" w:rsidP="00FF62E7">
      <w:pPr>
        <w:pStyle w:val="Textodecomentrio"/>
        <w:rPr>
          <w:lang w:val="pt-BR"/>
        </w:rPr>
      </w:pPr>
    </w:p>
  </w:comment>
  <w:comment w:id="23" w:author="Clarindo Padua" w:date="2003-06-11T08:49:00Z" w:initials="CIP">
    <w:p w:rsidR="00005F0A" w:rsidRPr="00ED1AD0" w:rsidRDefault="00005F0A" w:rsidP="007343C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</w:t>
      </w:r>
      <w:r w:rsidRPr="00ED1AD0">
        <w:rPr>
          <w:lang w:val="pt-BR"/>
        </w:rPr>
        <w:t>spectos do desenrolar do projeto que os avaliadores devam conhecer</w:t>
      </w:r>
      <w:r>
        <w:rPr>
          <w:lang w:val="pt-BR"/>
        </w:rPr>
        <w:t>.</w:t>
      </w:r>
    </w:p>
  </w:comment>
  <w:comment w:id="25" w:author="Clarindo Padua" w:date="2003-06-11T08:49:00Z" w:initials="CIP">
    <w:p w:rsidR="00005F0A" w:rsidRPr="00ED1AD0" w:rsidRDefault="00005F0A" w:rsidP="007343C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</w:t>
      </w:r>
      <w:r w:rsidRPr="00ED1AD0">
        <w:rPr>
          <w:lang w:val="pt-BR"/>
        </w:rPr>
        <w:t>brangência e limites das avaliações do plano em questão</w:t>
      </w:r>
    </w:p>
  </w:comment>
  <w:comment w:id="28" w:author="Clarindo Padua" w:date="2003-06-11T08:49:00Z" w:initials="CIP">
    <w:p w:rsidR="00005F0A" w:rsidRPr="00ED1AD0" w:rsidRDefault="00005F0A" w:rsidP="007343C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</w:t>
      </w:r>
      <w:r w:rsidRPr="00ED1AD0">
        <w:rPr>
          <w:lang w:val="pt-BR"/>
        </w:rPr>
        <w:t>rtefatos do Praxis-u  de interesse para a avalia</w:t>
      </w:r>
      <w:r>
        <w:rPr>
          <w:lang w:val="pt-BR"/>
        </w:rPr>
        <w:t>ção e outros documentos relevantes</w:t>
      </w:r>
    </w:p>
  </w:comment>
  <w:comment w:id="30" w:author="Clarindo" w:date="2004-07-07T14:38:00Z" w:initials="C">
    <w:p w:rsidR="005A513E" w:rsidRDefault="00005F0A" w:rsidP="002B4E36">
      <w:pPr>
        <w:pStyle w:val="Corpodetexto"/>
      </w:pPr>
      <w:r>
        <w:rPr>
          <w:rStyle w:val="Refdecomentrio"/>
        </w:rPr>
        <w:annotationRef/>
      </w:r>
      <w:r>
        <w:t xml:space="preserve">Apresenta </w:t>
      </w:r>
      <w:r w:rsidRPr="00F45E03">
        <w:t>uma descrição dos objetivos gerais e específicos da avaliação</w:t>
      </w:r>
      <w:r w:rsidR="005A513E">
        <w:t xml:space="preserve"> , incluindo comentários sobre quais e em que medida os objetivos foram atingidos.</w:t>
      </w:r>
    </w:p>
    <w:p w:rsidR="00005F0A" w:rsidRPr="00F45E03" w:rsidRDefault="005A513E" w:rsidP="002B4E36">
      <w:pPr>
        <w:pStyle w:val="Corpodetexto"/>
      </w:pPr>
      <w:r>
        <w:t xml:space="preserve">A parte de  descrição do objetivos planejados pode ser somente </w:t>
      </w:r>
      <w:r w:rsidR="00005F0A" w:rsidRPr="00F45E03">
        <w:t xml:space="preserve"> uma referência ao documento </w:t>
      </w:r>
      <w:r w:rsidR="00005F0A">
        <w:t>de descrição</w:t>
      </w:r>
      <w:r w:rsidR="00005F0A" w:rsidRPr="00F45E03">
        <w:t xml:space="preserve"> d</w:t>
      </w:r>
      <w:r w:rsidR="00005F0A">
        <w:t>a</w:t>
      </w:r>
      <w:r w:rsidR="00005F0A" w:rsidRPr="00F45E03">
        <w:t xml:space="preserve"> avaliação </w:t>
      </w:r>
      <w:r w:rsidR="00005F0A">
        <w:t>(DAU)</w:t>
      </w:r>
      <w:r>
        <w:t xml:space="preserve"> </w:t>
      </w:r>
      <w:r w:rsidR="00005F0A">
        <w:t xml:space="preserve"> </w:t>
      </w:r>
      <w:r w:rsidR="00005F0A" w:rsidRPr="00F45E03">
        <w:t>que contém essas informações.</w:t>
      </w:r>
    </w:p>
    <w:p w:rsidR="00005F0A" w:rsidRPr="001E32DC" w:rsidRDefault="00005F0A" w:rsidP="002B4E36">
      <w:pPr>
        <w:pStyle w:val="Textodecomentrio"/>
        <w:rPr>
          <w:lang w:val="pt-BR"/>
        </w:rPr>
      </w:pPr>
    </w:p>
  </w:comment>
  <w:comment w:id="32" w:author="Clarindo" w:date="2003-06-11T14:20:00Z" w:initials="C">
    <w:p w:rsidR="00005F0A" w:rsidRPr="00F45E03" w:rsidRDefault="00005F0A" w:rsidP="00EA4322">
      <w:pPr>
        <w:pStyle w:val="Corpodetexto"/>
      </w:pPr>
      <w:r>
        <w:rPr>
          <w:rStyle w:val="Refdecomentrio"/>
        </w:rPr>
        <w:annotationRef/>
      </w:r>
      <w:r w:rsidRPr="00F45E03">
        <w:t xml:space="preserve">Nesta seção, descrevem-se a natureza da </w:t>
      </w:r>
      <w:r>
        <w:t>avaliação</w:t>
      </w:r>
      <w:r w:rsidRPr="00F45E03">
        <w:t>, como foi configurada, os perfis de usuários e os métodos utilizados para coletar os dados. Esta sessão é mui</w:t>
      </w:r>
      <w:r>
        <w:t xml:space="preserve">to parecida com o apresentado no </w:t>
      </w:r>
      <w:r w:rsidRPr="00F45E03">
        <w:t xml:space="preserve">plano de </w:t>
      </w:r>
      <w:r>
        <w:t>avaliação</w:t>
      </w:r>
      <w:r w:rsidRPr="00F45E03">
        <w:t>, portanto pode-se apenas fazer uma referência ao plano de avaliação</w:t>
      </w:r>
      <w:r>
        <w:t xml:space="preserve"> (DAU)</w:t>
      </w:r>
      <w:r w:rsidRPr="00F45E03">
        <w:t>, roteiros (</w:t>
      </w:r>
      <w:r w:rsidRPr="00F45E03">
        <w:rPr>
          <w:i/>
          <w:iCs/>
        </w:rPr>
        <w:t>scripts</w:t>
      </w:r>
      <w:r w:rsidRPr="00F45E03">
        <w:t>) e documentos utilizados. No entanto, exceções devem ser editadas e atualizadas, bem como os eventos ocorridos que ocasionaram alteração no procedimento.</w:t>
      </w:r>
    </w:p>
    <w:p w:rsidR="00005F0A" w:rsidRPr="00F45E03" w:rsidRDefault="00005F0A" w:rsidP="00EA4322">
      <w:pPr>
        <w:pStyle w:val="Corpodetexto"/>
      </w:pPr>
    </w:p>
    <w:p w:rsidR="00005F0A" w:rsidRPr="00F45E03" w:rsidRDefault="00005F0A" w:rsidP="00EA4322">
      <w:pPr>
        <w:pStyle w:val="Corpodetexto"/>
      </w:pPr>
      <w:r w:rsidRPr="00F45E03">
        <w:t>Uma sugestão para estruturar essa seção é descrita abaixo.</w:t>
      </w:r>
    </w:p>
    <w:p w:rsidR="00005F0A" w:rsidRPr="00F45E03" w:rsidRDefault="00005F0A" w:rsidP="00EA4322">
      <w:pPr>
        <w:pStyle w:val="Corpodetexto"/>
      </w:pPr>
    </w:p>
    <w:p w:rsidR="00005F0A" w:rsidRPr="00F45E03" w:rsidRDefault="00005F0A" w:rsidP="001A1B81">
      <w:pPr>
        <w:pStyle w:val="Corpodetexto"/>
        <w:numPr>
          <w:ilvl w:val="0"/>
          <w:numId w:val="4"/>
        </w:numPr>
        <w:spacing w:after="60"/>
        <w:ind w:left="714" w:hanging="357"/>
      </w:pPr>
      <w:r w:rsidRPr="00F45E03">
        <w:t>Descrição das avaliações: contém dados comuns a todas as partes da avaliação, tais como: itens sob avaliação, ambiente de hardware e software e outros recursos.</w:t>
      </w:r>
    </w:p>
    <w:p w:rsidR="00005F0A" w:rsidRPr="00F45E03" w:rsidRDefault="00005F0A" w:rsidP="001A1B81">
      <w:pPr>
        <w:pStyle w:val="Corpodetexto"/>
        <w:numPr>
          <w:ilvl w:val="0"/>
          <w:numId w:val="4"/>
        </w:numPr>
      </w:pPr>
      <w:r w:rsidRPr="00F45E03">
        <w:t>Perfil dos usuários: descrição do perfil dos usuários, se a equipe julgar necessário ou referência ao plano de avaliações de usabilidade</w:t>
      </w:r>
      <w:r>
        <w:t xml:space="preserve"> ou a outro artefato</w:t>
      </w:r>
      <w:r w:rsidRPr="00F45E03">
        <w:t>.</w:t>
      </w:r>
    </w:p>
    <w:p w:rsidR="00005F0A" w:rsidRPr="00F45E03" w:rsidRDefault="00005F0A" w:rsidP="001A1B81">
      <w:pPr>
        <w:pStyle w:val="Corpodetexto"/>
        <w:numPr>
          <w:ilvl w:val="0"/>
          <w:numId w:val="4"/>
        </w:numPr>
      </w:pPr>
      <w:r w:rsidRPr="00F45E03">
        <w:t>Participantes: quantas e quais pessoas participa</w:t>
      </w:r>
      <w:r>
        <w:t>ra</w:t>
      </w:r>
      <w:r w:rsidRPr="00F45E03">
        <w:t>m do teste, quais os seus papéis. No caso de participantes de testes empíricos, onde é importante manter o anonimato, basta constar o número total de participantes.</w:t>
      </w:r>
    </w:p>
    <w:p w:rsidR="00005F0A" w:rsidRPr="00F45E03" w:rsidRDefault="00005F0A" w:rsidP="001A1B81">
      <w:pPr>
        <w:pStyle w:val="Corpodetexto"/>
        <w:numPr>
          <w:ilvl w:val="0"/>
          <w:numId w:val="4"/>
        </w:numPr>
      </w:pPr>
      <w:r w:rsidRPr="00F45E03">
        <w:t>Procedimentos: descrições d</w:t>
      </w:r>
      <w:r>
        <w:t>a realização das avaliações:</w:t>
      </w:r>
      <w:r w:rsidRPr="00F45E03">
        <w:t xml:space="preserve"> como as avaliações foram conduzidas, o que foi observado, quais documentos e roteiros foram usados. </w:t>
      </w:r>
    </w:p>
    <w:p w:rsidR="00005F0A" w:rsidRPr="00EA4322" w:rsidRDefault="00005F0A">
      <w:pPr>
        <w:pStyle w:val="Textodecomentrio"/>
        <w:rPr>
          <w:lang w:val="pt-BR"/>
        </w:rPr>
      </w:pPr>
    </w:p>
  </w:comment>
  <w:comment w:id="33" w:author="Clarindo" w:date="2004-02-20T16:31:00Z" w:initials="C">
    <w:p w:rsidR="00005F0A" w:rsidRPr="005A513E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A513E">
        <w:rPr>
          <w:lang w:val="pt-BR"/>
        </w:rPr>
        <w:t>Para avaliação empírica somente</w:t>
      </w:r>
    </w:p>
  </w:comment>
  <w:comment w:id="35" w:author="Clarindo" w:date="2004-07-07T14:47:00Z" w:initials="C">
    <w:p w:rsidR="00005F0A" w:rsidRPr="00227C6D" w:rsidRDefault="00005F0A" w:rsidP="007343C5">
      <w:pPr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O resumo visa a fornecer  uma visão macro. </w:t>
      </w:r>
      <w:r w:rsidR="005A513E">
        <w:rPr>
          <w:lang w:val="pt-BR"/>
        </w:rPr>
        <w:t xml:space="preserve"> O Resumo deve ser feito no final do trabalho de avaliação.  </w:t>
      </w:r>
      <w:r>
        <w:rPr>
          <w:lang w:val="pt-BR"/>
        </w:rPr>
        <w:t>A</w:t>
      </w:r>
      <w:r w:rsidRPr="00227C6D">
        <w:rPr>
          <w:lang w:val="pt-BR"/>
        </w:rPr>
        <w:t>presenta a seguinte estrutura:</w:t>
      </w:r>
    </w:p>
    <w:p w:rsidR="00005F0A" w:rsidRPr="00227C6D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 w:rsidRPr="00227C6D">
        <w:rPr>
          <w:lang w:val="pt-BR"/>
        </w:rPr>
        <w:t>contexto: itens objetos dos testes, com respectivos números de versão e revisão;</w:t>
      </w:r>
    </w:p>
    <w:p w:rsidR="00005F0A" w:rsidRPr="00227C6D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 w:rsidRPr="00227C6D">
        <w:rPr>
          <w:lang w:val="pt-BR"/>
        </w:rPr>
        <w:t>variações: descrever possíveis variações dos testes em relação ao revisto no respectivo plano de avaliação;</w:t>
      </w:r>
    </w:p>
    <w:p w:rsidR="00005F0A" w:rsidRPr="00227C6D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 w:rsidRPr="00227C6D">
        <w:rPr>
          <w:lang w:val="pt-BR"/>
        </w:rPr>
        <w:t>abrangência: avaliar se o grau conseguido de cobertura foi suficiente conforme planejado, ou identificar possíveis deficiências das avaliações, caso existam;</w:t>
      </w:r>
    </w:p>
    <w:p w:rsidR="00005F0A" w:rsidRPr="00227C6D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 w:rsidRPr="00227C6D">
        <w:rPr>
          <w:lang w:val="pt-BR"/>
        </w:rPr>
        <w:t>sumário: resumir incidentes ocorridos, resolvidos ou não;</w:t>
      </w:r>
    </w:p>
    <w:p w:rsidR="00005F0A" w:rsidRPr="00227C6D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>
        <w:rPr>
          <w:lang w:val="pt-BR"/>
        </w:rPr>
        <w:t>uso de recursos</w:t>
      </w:r>
      <w:r w:rsidRPr="00227C6D">
        <w:rPr>
          <w:lang w:val="pt-BR"/>
        </w:rPr>
        <w:t>: comparar tempo e recursos e efetivamente gastos para as tarefas de avaliação.</w:t>
      </w:r>
    </w:p>
    <w:p w:rsidR="00005F0A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 w:rsidRPr="00227C6D">
        <w:rPr>
          <w:lang w:val="pt-BR"/>
        </w:rPr>
        <w:t>avaliação: fornecer uma avaliação global da eficácia das avaliações, se possível, a probabilidade de ocorrência futura de problemas de usabilidade;</w:t>
      </w:r>
    </w:p>
    <w:p w:rsidR="00005F0A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>
        <w:rPr>
          <w:lang w:val="pt-BR"/>
        </w:rPr>
        <w:t>descobertas;</w:t>
      </w:r>
    </w:p>
    <w:p w:rsidR="00005F0A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>
        <w:rPr>
          <w:lang w:val="pt-BR"/>
        </w:rPr>
        <w:t>recomendações;</w:t>
      </w:r>
    </w:p>
    <w:p w:rsidR="00005F0A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>
        <w:rPr>
          <w:lang w:val="pt-BR"/>
        </w:rPr>
        <w:t>benefícios: benefícios das alteraçãoes sugeridas;</w:t>
      </w:r>
    </w:p>
    <w:p w:rsidR="00005F0A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>
        <w:rPr>
          <w:lang w:val="pt-BR"/>
        </w:rPr>
        <w:t>problemas: quantificação dos problemas de usabilidade encontrados</w:t>
      </w:r>
      <w:r w:rsidR="005A513E">
        <w:rPr>
          <w:lang w:val="pt-BR"/>
        </w:rPr>
        <w:t>. S</w:t>
      </w:r>
      <w:r w:rsidR="002D286E">
        <w:rPr>
          <w:lang w:val="pt-BR"/>
        </w:rPr>
        <w:t xml:space="preserve">ão listadas </w:t>
      </w:r>
      <w:r>
        <w:rPr>
          <w:lang w:val="pt-BR"/>
        </w:rPr>
        <w:t xml:space="preserve"> categoria</w:t>
      </w:r>
      <w:r w:rsidR="002D286E">
        <w:rPr>
          <w:lang w:val="pt-BR"/>
        </w:rPr>
        <w:t>s de problemas e informados o número de problemas encontrados em cada categoria</w:t>
      </w:r>
      <w:r>
        <w:rPr>
          <w:lang w:val="pt-BR"/>
        </w:rPr>
        <w:t>;</w:t>
      </w:r>
    </w:p>
    <w:p w:rsidR="00005F0A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>
        <w:rPr>
          <w:lang w:val="pt-BR"/>
        </w:rPr>
        <w:t>sumário de esforço e prazo;</w:t>
      </w:r>
    </w:p>
    <w:p w:rsidR="00005F0A" w:rsidRPr="00227C6D" w:rsidRDefault="00005F0A" w:rsidP="001A1B81">
      <w:pPr>
        <w:numPr>
          <w:ilvl w:val="0"/>
          <w:numId w:val="3"/>
        </w:numPr>
        <w:spacing w:after="60"/>
        <w:ind w:left="714" w:hanging="357"/>
        <w:jc w:val="both"/>
        <w:rPr>
          <w:lang w:val="pt-BR"/>
        </w:rPr>
      </w:pPr>
      <w:r>
        <w:rPr>
          <w:lang w:val="pt-BR"/>
        </w:rPr>
        <w:t>avaliação:comentáio final.</w:t>
      </w:r>
    </w:p>
    <w:p w:rsidR="00005F0A" w:rsidRPr="007E0E87" w:rsidRDefault="00005F0A" w:rsidP="007343C5">
      <w:pPr>
        <w:pStyle w:val="Textodecomentrio"/>
        <w:rPr>
          <w:lang w:val="pt-BR"/>
        </w:rPr>
      </w:pPr>
    </w:p>
  </w:comment>
  <w:comment w:id="37" w:author="Clarindo" w:date="2004-07-07T14:50:00Z" w:initials="C">
    <w:p w:rsidR="00005F0A" w:rsidRPr="00F45E03" w:rsidRDefault="00005F0A" w:rsidP="00AB41CB">
      <w:pPr>
        <w:pStyle w:val="Corpodetexto"/>
      </w:pPr>
      <w:r>
        <w:rPr>
          <w:rStyle w:val="Refdecomentrio"/>
        </w:rPr>
        <w:annotationRef/>
      </w:r>
      <w:r>
        <w:t xml:space="preserve">Apresenta análise dos atributos  ou tópicos (por exemplo, desempenho, aprendizagem, navegação) investigados. Na avaliação empírica deve-se </w:t>
      </w:r>
      <w:r w:rsidR="00A3044B">
        <w:t>analisar</w:t>
      </w:r>
      <w:r>
        <w:t xml:space="preserve"> os atributos de usabilidade avaliados; na avaliação heurística </w:t>
      </w:r>
      <w:r w:rsidR="00A3044B">
        <w:t>analisa</w:t>
      </w:r>
      <w:r>
        <w:t xml:space="preserve">-se as heurísticas utilizadas e na avaliação por listas de conferência, deve-se </w:t>
      </w:r>
      <w:r w:rsidR="00A3044B">
        <w:t>analisar os</w:t>
      </w:r>
      <w:r>
        <w:t xml:space="preserve">  tópicos usados na organização das listas.</w:t>
      </w:r>
    </w:p>
    <w:p w:rsidR="00005F0A" w:rsidRPr="007A2DCE" w:rsidRDefault="00005F0A" w:rsidP="00AB41CB">
      <w:pPr>
        <w:pStyle w:val="Textodecomentrio"/>
        <w:rPr>
          <w:lang w:val="pt-BR"/>
        </w:rPr>
      </w:pPr>
    </w:p>
  </w:comment>
  <w:comment w:id="48" w:author="DCC" w:date="2003-07-31T08:14:00Z" w:initials="D">
    <w:p w:rsidR="00005F0A" w:rsidRPr="00B97606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97606">
        <w:rPr>
          <w:lang w:val="pt-BR"/>
        </w:rPr>
        <w:t xml:space="preserve">Ver se vale a pena inserir </w:t>
      </w:r>
      <w:r>
        <w:rPr>
          <w:lang w:val="pt-BR"/>
        </w:rPr>
        <w:t>um histórico da avaliação</w:t>
      </w:r>
    </w:p>
  </w:comment>
  <w:comment w:id="47" w:author="Clarindo" w:date="2003-06-11T21:24:00Z" w:initials="C">
    <w:p w:rsidR="00005F0A" w:rsidRPr="00F45E03" w:rsidRDefault="00005F0A" w:rsidP="00123FD6">
      <w:pPr>
        <w:pStyle w:val="Corpodetexto"/>
      </w:pPr>
      <w:r>
        <w:rPr>
          <w:rStyle w:val="Refdecomentrio"/>
        </w:rPr>
        <w:annotationRef/>
      </w:r>
      <w:r w:rsidRPr="00F45E03">
        <w:t>Os incidentes</w:t>
      </w:r>
      <w:r>
        <w:t xml:space="preserve"> ou eventos</w:t>
      </w:r>
      <w:r w:rsidRPr="00F45E03">
        <w:t xml:space="preserve"> ocorridos durante a realização das avaliações</w:t>
      </w:r>
      <w:r>
        <w:t xml:space="preserve"> que</w:t>
      </w:r>
      <w:r w:rsidRPr="00F45E03">
        <w:t xml:space="preserve"> mereça</w:t>
      </w:r>
      <w:r>
        <w:t>m</w:t>
      </w:r>
      <w:r w:rsidRPr="00F45E03">
        <w:t xml:space="preserve"> investigação, podem ser registrados no seguinte formato:</w:t>
      </w:r>
    </w:p>
    <w:p w:rsidR="00005F0A" w:rsidRPr="00F45E03" w:rsidRDefault="00005F0A" w:rsidP="00123FD6">
      <w:pPr>
        <w:pStyle w:val="Corpodetexto"/>
      </w:pPr>
    </w:p>
    <w:p w:rsidR="00005F0A" w:rsidRPr="00F45E03" w:rsidRDefault="00005F0A" w:rsidP="001A1B81">
      <w:pPr>
        <w:pStyle w:val="Corpodetexto"/>
        <w:numPr>
          <w:ilvl w:val="0"/>
          <w:numId w:val="5"/>
        </w:numPr>
      </w:pPr>
      <w:r w:rsidRPr="00F45E03">
        <w:t>Identificador: identificador único do incidente</w:t>
      </w:r>
    </w:p>
    <w:p w:rsidR="00005F0A" w:rsidRDefault="00005F0A" w:rsidP="001A1B81">
      <w:pPr>
        <w:pStyle w:val="Corpodetexto"/>
        <w:numPr>
          <w:ilvl w:val="0"/>
          <w:numId w:val="5"/>
        </w:numPr>
      </w:pPr>
      <w:r>
        <w:t>D</w:t>
      </w:r>
      <w:r w:rsidRPr="00F45E03">
        <w:t>escrição do incidente:  anomalias observadas, resultados esperados e reais, particularidades do ambiente.</w:t>
      </w:r>
    </w:p>
    <w:p w:rsidR="00005F0A" w:rsidRPr="00F45E03" w:rsidRDefault="00005F0A" w:rsidP="001A1B81">
      <w:pPr>
        <w:pStyle w:val="Corpodetexto"/>
        <w:numPr>
          <w:ilvl w:val="0"/>
          <w:numId w:val="5"/>
        </w:numPr>
      </w:pPr>
      <w:r>
        <w:t>C</w:t>
      </w:r>
      <w:r w:rsidRPr="00F45E03">
        <w:t>ontexto: identificação do procedimento ou tarefa durante cuja execução aconteceu o incidente;</w:t>
      </w:r>
    </w:p>
    <w:p w:rsidR="00005F0A" w:rsidRPr="00F45E03" w:rsidRDefault="00005F0A" w:rsidP="001A1B81">
      <w:pPr>
        <w:pStyle w:val="Corpodetexto"/>
        <w:numPr>
          <w:ilvl w:val="0"/>
          <w:numId w:val="5"/>
        </w:numPr>
      </w:pPr>
      <w:r>
        <w:t>I</w:t>
      </w:r>
      <w:r w:rsidRPr="00F45E03">
        <w:t>mpacto: conseqüências do incidente, se conhecidas.</w:t>
      </w:r>
    </w:p>
    <w:p w:rsidR="00005F0A" w:rsidRPr="007A2DCE" w:rsidRDefault="00005F0A" w:rsidP="00123FD6">
      <w:pPr>
        <w:pStyle w:val="Textodecomentrio"/>
        <w:rPr>
          <w:lang w:val="pt-BR"/>
        </w:rPr>
      </w:pPr>
    </w:p>
  </w:comment>
  <w:comment w:id="50" w:author="Clarindo" w:date="2003-06-10T21:27:00Z" w:initials="C">
    <w:p w:rsidR="00005F0A" w:rsidRPr="00227C6D" w:rsidRDefault="00005F0A" w:rsidP="00AB41CB">
      <w:pPr>
        <w:rPr>
          <w:lang w:val="pt-BR"/>
        </w:rPr>
      </w:pPr>
      <w:r>
        <w:rPr>
          <w:rStyle w:val="Refdecomentrio"/>
        </w:rPr>
        <w:annotationRef/>
      </w:r>
      <w:r w:rsidRPr="00227C6D">
        <w:rPr>
          <w:lang w:val="pt-BR"/>
        </w:rPr>
        <w:t xml:space="preserve">Nesta seção, descreve-se as </w:t>
      </w:r>
      <w:r>
        <w:rPr>
          <w:lang w:val="pt-BR"/>
        </w:rPr>
        <w:t>observações</w:t>
      </w:r>
      <w:r w:rsidRPr="00227C6D">
        <w:rPr>
          <w:lang w:val="pt-BR"/>
        </w:rPr>
        <w:t xml:space="preserve"> e recomendações.</w:t>
      </w:r>
      <w:r>
        <w:rPr>
          <w:lang w:val="pt-BR"/>
        </w:rPr>
        <w:t xml:space="preserve"> O termo “observação” denota um aspecto positivo ou negativo (problema) de usabilidade identificado durante a avaliação. </w:t>
      </w:r>
      <w:r w:rsidRPr="00227C6D">
        <w:rPr>
          <w:lang w:val="pt-BR"/>
        </w:rPr>
        <w:t xml:space="preserve">Cada </w:t>
      </w:r>
      <w:r>
        <w:rPr>
          <w:lang w:val="pt-BR"/>
        </w:rPr>
        <w:t>observação</w:t>
      </w:r>
      <w:r w:rsidRPr="00227C6D">
        <w:rPr>
          <w:lang w:val="pt-BR"/>
        </w:rPr>
        <w:t xml:space="preserve"> identificad</w:t>
      </w:r>
      <w:r>
        <w:rPr>
          <w:lang w:val="pt-BR"/>
        </w:rPr>
        <w:t xml:space="preserve">a deve ser explicada  e detalhada </w:t>
      </w:r>
      <w:r w:rsidRPr="00227C6D">
        <w:rPr>
          <w:lang w:val="pt-BR"/>
        </w:rPr>
        <w:t xml:space="preserve"> claramente. </w:t>
      </w:r>
    </w:p>
    <w:p w:rsidR="00005F0A" w:rsidRPr="00AB41CB" w:rsidRDefault="00005F0A">
      <w:pPr>
        <w:pStyle w:val="Textodecomentrio"/>
        <w:rPr>
          <w:lang w:val="pt-BR"/>
        </w:rPr>
      </w:pPr>
    </w:p>
  </w:comment>
  <w:comment w:id="52" w:author="synergia" w:date="2004-06-02T11:55:00Z" w:initials="s">
    <w:p w:rsidR="00005F0A" w:rsidRPr="00653F37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53F37">
        <w:rPr>
          <w:lang w:val="pt-BR"/>
        </w:rPr>
        <w:t>Sugestões visando a melhoria de processo.</w:t>
      </w:r>
    </w:p>
  </w:comment>
  <w:comment w:id="54" w:author="Clarindo Padua" w:date="2003-06-11T21:40:00Z" w:initials="CIP">
    <w:p w:rsidR="00005F0A" w:rsidRPr="003B79BA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27C6D">
        <w:rPr>
          <w:lang w:val="pt-BR"/>
        </w:rPr>
        <w:t>Inclui uma discussão em alto nível dos assuntos mais importantes que têm uma abrangência global</w:t>
      </w:r>
    </w:p>
  </w:comment>
  <w:comment w:id="56" w:author="Clarindo Padua" w:date="2003-06-11T21:42:00Z" w:initials="CIP">
    <w:p w:rsidR="00005F0A" w:rsidRPr="00FF500A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Contém uma lista priorizada de obsewrvações e recomendações de melhorias.</w:t>
      </w:r>
    </w:p>
  </w:comment>
  <w:comment w:id="57" w:author="Clarindo" w:date="2004-07-07T16:47:00Z" w:initials="C">
    <w:p w:rsidR="00005F0A" w:rsidRPr="0014306F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6B480D">
        <w:rPr>
          <w:lang w:val="pt-BR"/>
        </w:rPr>
        <w:t>Relação</w:t>
      </w:r>
      <w:r w:rsidRPr="00227C6D">
        <w:rPr>
          <w:lang w:val="pt-BR"/>
        </w:rPr>
        <w:t xml:space="preserve"> dos</w:t>
      </w:r>
      <w:r w:rsidR="006B480D">
        <w:rPr>
          <w:lang w:val="pt-BR"/>
        </w:rPr>
        <w:t xml:space="preserve"> problemas e </w:t>
      </w:r>
      <w:r w:rsidRPr="00227C6D">
        <w:rPr>
          <w:lang w:val="pt-BR"/>
        </w:rPr>
        <w:t xml:space="preserve"> </w:t>
      </w:r>
      <w:r>
        <w:rPr>
          <w:lang w:val="pt-BR"/>
        </w:rPr>
        <w:t>observações</w:t>
      </w:r>
      <w:r w:rsidR="006B480D">
        <w:rPr>
          <w:lang w:val="pt-BR"/>
        </w:rPr>
        <w:t>,</w:t>
      </w:r>
      <w:r w:rsidRPr="00227C6D">
        <w:rPr>
          <w:lang w:val="pt-BR"/>
        </w:rPr>
        <w:t xml:space="preserve"> listad</w:t>
      </w:r>
      <w:r>
        <w:rPr>
          <w:lang w:val="pt-BR"/>
        </w:rPr>
        <w:t>a</w:t>
      </w:r>
      <w:r w:rsidRPr="00227C6D">
        <w:rPr>
          <w:lang w:val="pt-BR"/>
        </w:rPr>
        <w:t>s por ordem decrescente de prioridade.</w:t>
      </w:r>
      <w:r w:rsidR="006B480D">
        <w:rPr>
          <w:lang w:val="pt-BR"/>
        </w:rPr>
        <w:t xml:space="preserve"> Observações são comentários negativos ou positivos sobre pontos relevantes observados na avaliação.</w:t>
      </w:r>
    </w:p>
  </w:comment>
  <w:comment w:id="58" w:author="Clarindo" w:date="2004-07-07T14:53:00Z" w:initials="C">
    <w:p w:rsidR="006B480D" w:rsidRPr="00416173" w:rsidRDefault="006B480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16173">
        <w:rPr>
          <w:lang w:val="pt-BR"/>
        </w:rPr>
        <w:t>Localização no protótipo e, opcionalmente no v</w:t>
      </w:r>
      <w:r>
        <w:rPr>
          <w:lang w:val="pt-BR"/>
        </w:rPr>
        <w:t>ídeo também.</w:t>
      </w:r>
    </w:p>
  </w:comment>
  <w:comment w:id="59" w:author="Clarindo Padua" w:date="2003-06-10T21:17:00Z" w:initials="CIP">
    <w:p w:rsidR="006B480D" w:rsidRPr="00CC49D8" w:rsidRDefault="006B480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CC49D8">
        <w:rPr>
          <w:lang w:val="pt-BR"/>
        </w:rPr>
        <w:t>Se aplicável</w:t>
      </w:r>
    </w:p>
  </w:comment>
  <w:comment w:id="60" w:author="Clarindo Padua" w:date="2004-07-07T16:48:00Z" w:initials="CIP">
    <w:p w:rsidR="006B480D" w:rsidRPr="00CC49D8" w:rsidRDefault="006B480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As colunas a partir de “Heurísticas ou diretivas quebradas” </w:t>
      </w:r>
      <w:r w:rsidRPr="00CC49D8">
        <w:rPr>
          <w:lang w:val="pt-BR"/>
        </w:rPr>
        <w:t xml:space="preserve"> só se aplicam a problemas</w:t>
      </w:r>
      <w:r>
        <w:rPr>
          <w:lang w:val="pt-BR"/>
        </w:rPr>
        <w:t>, não se aplicam a observações</w:t>
      </w:r>
    </w:p>
  </w:comment>
  <w:comment w:id="61" w:author="Clarindo" w:date="2004-07-07T16:45:00Z" w:initials="C">
    <w:p w:rsidR="006B480D" w:rsidRPr="006B480D" w:rsidRDefault="006B480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B480D">
        <w:rPr>
          <w:lang w:val="pt-BR"/>
        </w:rPr>
        <w:t>Descreve a solução adotada após a avaliaç</w:t>
      </w:r>
      <w:r>
        <w:rPr>
          <w:lang w:val="pt-BR"/>
        </w:rPr>
        <w:t>ão</w:t>
      </w:r>
    </w:p>
  </w:comment>
  <w:comment w:id="62" w:author="Clarindo" w:date="2004-06-02T13:22:00Z" w:initials="C">
    <w:p w:rsidR="00005F0A" w:rsidRPr="004419F9" w:rsidRDefault="00005F0A" w:rsidP="00D0460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Apresenta</w:t>
      </w:r>
      <w:r w:rsidRPr="0014306F">
        <w:rPr>
          <w:lang w:val="pt-BR"/>
        </w:rPr>
        <w:t xml:space="preserve"> uma an</w:t>
      </w:r>
      <w:r>
        <w:rPr>
          <w:lang w:val="pt-BR"/>
        </w:rPr>
        <w:t>álise mais detalhada da</w:t>
      </w:r>
      <w:r w:rsidRPr="0014306F">
        <w:rPr>
          <w:lang w:val="pt-BR"/>
        </w:rPr>
        <w:t xml:space="preserve">s </w:t>
      </w:r>
      <w:r>
        <w:rPr>
          <w:lang w:val="pt-BR"/>
        </w:rPr>
        <w:t>problemas encontrado</w:t>
      </w:r>
      <w:r w:rsidRPr="0014306F">
        <w:rPr>
          <w:lang w:val="pt-BR"/>
        </w:rPr>
        <w:t>s</w:t>
      </w:r>
      <w:r>
        <w:rPr>
          <w:lang w:val="pt-BR"/>
        </w:rPr>
        <w:t xml:space="preserve">. Podem ser selecionadas somente os problemas mais relevantes para a análise detalhada. Os problemas </w:t>
      </w:r>
      <w:r w:rsidRPr="00227C6D">
        <w:rPr>
          <w:lang w:val="pt-BR"/>
        </w:rPr>
        <w:t xml:space="preserve">podem ser organizadas em função de cada componente, caso de uso ou </w:t>
      </w:r>
      <w:r>
        <w:rPr>
          <w:lang w:val="pt-BR"/>
        </w:rPr>
        <w:t>elemento de interface</w:t>
      </w:r>
      <w:r w:rsidRPr="00227C6D">
        <w:rPr>
          <w:lang w:val="pt-BR"/>
        </w:rPr>
        <w:t>, se for o caso. Abaixo são mostrados alguns possíve</w:t>
      </w:r>
      <w:r>
        <w:rPr>
          <w:lang w:val="pt-BR"/>
        </w:rPr>
        <w:t>is formatos para apresentação do</w:t>
      </w:r>
      <w:r w:rsidRPr="00227C6D">
        <w:rPr>
          <w:lang w:val="pt-BR"/>
        </w:rPr>
        <w:t xml:space="preserve">s </w:t>
      </w:r>
      <w:r>
        <w:rPr>
          <w:lang w:val="pt-BR"/>
        </w:rPr>
        <w:t xml:space="preserve">problemas </w:t>
      </w:r>
      <w:r w:rsidRPr="00227C6D">
        <w:rPr>
          <w:lang w:val="pt-BR"/>
        </w:rPr>
        <w:t>e recomendações. Estes podem ser escolhidos considerando-se a necessidade de informação.</w:t>
      </w:r>
    </w:p>
    <w:p w:rsidR="00005F0A" w:rsidRPr="0014306F" w:rsidRDefault="00005F0A">
      <w:pPr>
        <w:pStyle w:val="Textodecomentrio"/>
        <w:rPr>
          <w:lang w:val="pt-BR"/>
        </w:rPr>
      </w:pPr>
    </w:p>
  </w:comment>
  <w:comment w:id="63" w:author="Clarindo Padua" w:date="2004-06-02T13:00:00Z" w:initials="CIP">
    <w:p w:rsidR="00005F0A" w:rsidRPr="00227C6D" w:rsidRDefault="00005F0A" w:rsidP="00CE01EA">
      <w:pPr>
        <w:rPr>
          <w:lang w:val="pt-BR"/>
        </w:rPr>
      </w:pPr>
      <w:r>
        <w:rPr>
          <w:rStyle w:val="Refdecomentrio"/>
        </w:rPr>
        <w:annotationRef/>
      </w:r>
      <w:r w:rsidRPr="00227C6D">
        <w:rPr>
          <w:lang w:val="pt-BR"/>
        </w:rPr>
        <w:t>Um modo detalhado de descrever os problemas de usabilidade detectados e as melhorias associadas inclui:</w:t>
      </w:r>
    </w:p>
    <w:p w:rsidR="00005F0A" w:rsidRDefault="00005F0A" w:rsidP="001A1B81">
      <w:pPr>
        <w:numPr>
          <w:ilvl w:val="0"/>
          <w:numId w:val="6"/>
        </w:numPr>
        <w:jc w:val="both"/>
        <w:rPr>
          <w:lang w:val="pt-BR"/>
        </w:rPr>
      </w:pPr>
      <w:r w:rsidRPr="00227C6D">
        <w:rPr>
          <w:lang w:val="pt-BR"/>
        </w:rPr>
        <w:t xml:space="preserve">identificação do </w:t>
      </w:r>
      <w:r>
        <w:rPr>
          <w:lang w:val="pt-BR"/>
        </w:rPr>
        <w:t>problema conforme tabela acima;</w:t>
      </w:r>
    </w:p>
    <w:p w:rsidR="00005F0A" w:rsidRPr="00227C6D" w:rsidRDefault="00005F0A" w:rsidP="001A1B81">
      <w:pPr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descrição</w:t>
      </w:r>
      <w:r w:rsidRPr="00227C6D">
        <w:rPr>
          <w:lang w:val="pt-BR"/>
        </w:rPr>
        <w:t>: descreve-se com clareza o problema identificado;</w:t>
      </w:r>
    </w:p>
    <w:p w:rsidR="00005F0A" w:rsidRPr="00227C6D" w:rsidRDefault="00005F0A" w:rsidP="001A1B81">
      <w:pPr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</w:t>
      </w:r>
      <w:r w:rsidRPr="00227C6D">
        <w:rPr>
          <w:lang w:val="pt-BR"/>
        </w:rPr>
        <w:t>suário</w:t>
      </w:r>
      <w:r>
        <w:rPr>
          <w:lang w:val="pt-BR"/>
        </w:rPr>
        <w:t>s afetados</w:t>
      </w:r>
      <w:r w:rsidRPr="00227C6D">
        <w:rPr>
          <w:lang w:val="pt-BR"/>
        </w:rPr>
        <w:t>: quais tipos de usuários são afetados pelo problema identificado</w:t>
      </w:r>
      <w:r>
        <w:rPr>
          <w:lang w:val="pt-BR"/>
        </w:rPr>
        <w:t>. Pode-se também identificar proficiência dos usuários afetados, se afeta a usuários noviços, intermitentes ou experientes;</w:t>
      </w:r>
    </w:p>
    <w:p w:rsidR="00005F0A" w:rsidRPr="00227C6D" w:rsidRDefault="00005F0A" w:rsidP="001A1B81">
      <w:pPr>
        <w:numPr>
          <w:ilvl w:val="0"/>
          <w:numId w:val="6"/>
        </w:numPr>
        <w:jc w:val="both"/>
        <w:rPr>
          <w:lang w:val="pt-BR"/>
        </w:rPr>
      </w:pPr>
      <w:r w:rsidRPr="00227C6D">
        <w:rPr>
          <w:lang w:val="pt-BR"/>
        </w:rPr>
        <w:t>efeito sobre o usuário: em quais aspectos o problema pode refletir no usuário, por exemplo, coordenação motora, dificuldade de leitura;</w:t>
      </w:r>
    </w:p>
    <w:p w:rsidR="00005F0A" w:rsidRPr="00227C6D" w:rsidRDefault="00005F0A" w:rsidP="001A1B81">
      <w:pPr>
        <w:numPr>
          <w:ilvl w:val="0"/>
          <w:numId w:val="6"/>
        </w:numPr>
        <w:jc w:val="both"/>
        <w:rPr>
          <w:lang w:val="pt-BR"/>
        </w:rPr>
      </w:pPr>
      <w:r w:rsidRPr="00227C6D">
        <w:rPr>
          <w:lang w:val="pt-BR"/>
        </w:rPr>
        <w:t>efeito sobre a tarefa: quais são as conseqüências percebidas sobre a tarefa que será realizada;</w:t>
      </w:r>
    </w:p>
    <w:p w:rsidR="00005F0A" w:rsidRDefault="00005F0A" w:rsidP="001A1B81">
      <w:pPr>
        <w:numPr>
          <w:ilvl w:val="0"/>
          <w:numId w:val="6"/>
        </w:numPr>
        <w:jc w:val="both"/>
        <w:rPr>
          <w:lang w:val="pt-BR"/>
        </w:rPr>
      </w:pPr>
      <w:r w:rsidRPr="00227C6D">
        <w:rPr>
          <w:lang w:val="pt-BR"/>
        </w:rPr>
        <w:t xml:space="preserve">tipo de problema: </w:t>
      </w:r>
      <w:r>
        <w:rPr>
          <w:lang w:val="pt-BR"/>
        </w:rPr>
        <w:t>comentar sobre a seriedade do problema</w:t>
      </w:r>
      <w:r w:rsidRPr="00227C6D">
        <w:rPr>
          <w:lang w:val="pt-BR"/>
        </w:rPr>
        <w:t>;</w:t>
      </w:r>
    </w:p>
    <w:p w:rsidR="00005F0A" w:rsidRPr="00227C6D" w:rsidRDefault="00005F0A" w:rsidP="001A1B81">
      <w:pPr>
        <w:numPr>
          <w:ilvl w:val="0"/>
          <w:numId w:val="6"/>
        </w:numPr>
        <w:jc w:val="both"/>
        <w:rPr>
          <w:lang w:val="pt-BR"/>
        </w:rPr>
      </w:pPr>
      <w:r w:rsidRPr="00227C6D">
        <w:rPr>
          <w:lang w:val="pt-BR"/>
        </w:rPr>
        <w:t>melhorias: descrição de sugestões para correção do problema;</w:t>
      </w:r>
    </w:p>
    <w:p w:rsidR="00005F0A" w:rsidRPr="002266BC" w:rsidRDefault="00005F0A" w:rsidP="001A1B81">
      <w:pPr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Solução adotada: indica se e qual solução proposta foi adotada. Deve-se justificar. </w:t>
      </w:r>
    </w:p>
    <w:p w:rsidR="00005F0A" w:rsidRPr="00227C6D" w:rsidRDefault="00005F0A" w:rsidP="00ED108A">
      <w:pPr>
        <w:jc w:val="both"/>
        <w:rPr>
          <w:lang w:val="pt-BR"/>
        </w:rPr>
      </w:pPr>
    </w:p>
    <w:p w:rsidR="00005F0A" w:rsidRPr="00CE01EA" w:rsidRDefault="00005F0A">
      <w:pPr>
        <w:pStyle w:val="Textodecomentrio"/>
        <w:rPr>
          <w:lang w:val="pt-BR"/>
        </w:rPr>
      </w:pPr>
    </w:p>
  </w:comment>
  <w:comment w:id="65" w:author="Clarindo" w:date="2003-06-11T22:13:00Z" w:initials="C">
    <w:p w:rsidR="00005F0A" w:rsidRPr="00EA4322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B41CB">
        <w:rPr>
          <w:lang w:val="pt-BR"/>
        </w:rPr>
        <w:t xml:space="preserve"> </w:t>
      </w:r>
      <w:r>
        <w:rPr>
          <w:lang w:val="pt-BR"/>
        </w:rPr>
        <w:t>Para avaliação empírica somente. Apresenta</w:t>
      </w:r>
      <w:r w:rsidRPr="00EA4322">
        <w:rPr>
          <w:lang w:val="pt-BR"/>
        </w:rPr>
        <w:t xml:space="preserve"> tabelas</w:t>
      </w:r>
      <w:r>
        <w:rPr>
          <w:lang w:val="pt-BR"/>
        </w:rPr>
        <w:t xml:space="preserve"> mostrando os níveis de desempenho dos participantes para os atributos de usabilidade avaliados. Atributos podem</w:t>
      </w:r>
      <w:r w:rsidRPr="00AB41CB">
        <w:rPr>
          <w:lang w:val="pt-BR"/>
        </w:rPr>
        <w:t xml:space="preserve"> ser</w:t>
      </w:r>
      <w:r>
        <w:rPr>
          <w:lang w:val="pt-BR"/>
        </w:rPr>
        <w:t>, por exemplo,</w:t>
      </w:r>
      <w:r w:rsidRPr="00AB41CB">
        <w:rPr>
          <w:lang w:val="pt-BR"/>
        </w:rPr>
        <w:t xml:space="preserve"> o tempo gasto para a realização das tarefas, número de erros cometidos, dentre outros.</w:t>
      </w:r>
      <w:r>
        <w:rPr>
          <w:lang w:val="pt-BR"/>
        </w:rPr>
        <w:t xml:space="preserve"> Pode-se</w:t>
      </w:r>
      <w:r w:rsidRPr="00EA4322">
        <w:rPr>
          <w:lang w:val="pt-BR"/>
        </w:rPr>
        <w:t xml:space="preserve"> referenciar relatório</w:t>
      </w:r>
      <w:r>
        <w:rPr>
          <w:lang w:val="pt-BR"/>
        </w:rPr>
        <w:t>s</w:t>
      </w:r>
      <w:r w:rsidRPr="00EA4322">
        <w:rPr>
          <w:lang w:val="pt-BR"/>
        </w:rPr>
        <w:t xml:space="preserve"> espec</w:t>
      </w:r>
      <w:r>
        <w:rPr>
          <w:lang w:val="pt-BR"/>
        </w:rPr>
        <w:t>íficos anexos.</w:t>
      </w:r>
    </w:p>
  </w:comment>
  <w:comment w:id="66" w:author="Clarindo Padua" w:date="2003-06-10T22:03:00Z" w:initials="CIP">
    <w:p w:rsidR="00005F0A" w:rsidRPr="00941FC6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41FC6">
        <w:rPr>
          <w:lang w:val="pt-BR"/>
        </w:rPr>
        <w:t>Valor a ser medido</w:t>
      </w:r>
    </w:p>
  </w:comment>
  <w:comment w:id="69" w:author="Clarindo" w:date="2004-07-07T17:23:00Z" w:initials="C">
    <w:p w:rsidR="00C76A8E" w:rsidRPr="00C76A8E" w:rsidRDefault="00C76A8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Apresenta resultados de questionários, entrevistas e outros artefatos porventura utilizados na avaliação.</w:t>
      </w:r>
      <w:r w:rsidRPr="00990427">
        <w:rPr>
          <w:lang w:val="pt-BR"/>
        </w:rPr>
        <w:t xml:space="preserve"> </w:t>
      </w:r>
      <w:r>
        <w:rPr>
          <w:lang w:val="pt-BR"/>
        </w:rPr>
        <w:t xml:space="preserve"> Este material é normalmente  utilizado somente na avaliação empírica. .O material pode ser incluído neste documento ou pode ser indicado em referência.</w:t>
      </w:r>
    </w:p>
  </w:comment>
  <w:comment w:id="71" w:author="Clarindo" w:date="2004-07-07T17:21:00Z" w:initials="C">
    <w:p w:rsidR="00C76A8E" w:rsidRPr="00C76A8E" w:rsidRDefault="00C76A8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63FA2">
        <w:rPr>
          <w:lang w:val="pt-BR"/>
        </w:rPr>
        <w:t>Relação de material (artefatos e outros)  utilizado  nos teste.</w:t>
      </w:r>
    </w:p>
  </w:comment>
  <w:comment w:id="72" w:author="Clarindo Padua" w:date="2004-07-07T16:59:00Z" w:initials="CIP">
    <w:p w:rsidR="00AD02DD" w:rsidRPr="003778F5" w:rsidRDefault="00AD02DD" w:rsidP="00AD02D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778F5">
        <w:rPr>
          <w:lang w:val="pt-BR"/>
        </w:rPr>
        <w:t>Indicar se documento ou  modelo</w:t>
      </w:r>
    </w:p>
  </w:comment>
  <w:comment w:id="73" w:author="Clarindo" w:date="2004-07-07T17:21:00Z" w:initials="C">
    <w:p w:rsidR="00AD02DD" w:rsidRPr="00AD02DD" w:rsidRDefault="00AD02D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C76A8E">
        <w:rPr>
          <w:lang w:val="pt-BR"/>
        </w:rPr>
        <w:t>Pode inclui</w:t>
      </w:r>
      <w:r>
        <w:rPr>
          <w:lang w:val="pt-BR"/>
        </w:rPr>
        <w:t xml:space="preserve">r </w:t>
      </w:r>
      <w:r w:rsidRPr="00AD02DD">
        <w:rPr>
          <w:lang w:val="pt-BR"/>
        </w:rPr>
        <w:t>refer</w:t>
      </w:r>
      <w:r>
        <w:rPr>
          <w:lang w:val="pt-BR"/>
        </w:rPr>
        <w:t>ência ao documento.</w:t>
      </w:r>
    </w:p>
  </w:comment>
  <w:comment w:id="75" w:author="Clarindo Padua" w:date="2004-07-07T17:46:00Z" w:initials="CIP">
    <w:p w:rsidR="006C537D" w:rsidRPr="00081A01" w:rsidRDefault="006C537D" w:rsidP="006C537D">
      <w:pPr>
        <w:pStyle w:val="Textodecomentrio"/>
        <w:rPr>
          <w:lang w:val="pt-BR"/>
        </w:rPr>
      </w:pPr>
      <w:r>
        <w:rPr>
          <w:rStyle w:val="Refdecomentrio"/>
        </w:rPr>
        <w:annotationRef/>
      </w:r>
    </w:p>
    <w:p w:rsidR="006C537D" w:rsidRPr="00E956D5" w:rsidRDefault="00E42068" w:rsidP="006C537D">
      <w:pPr>
        <w:pStyle w:val="Textodecomentrio"/>
        <w:rPr>
          <w:lang w:val="pt-BR"/>
        </w:rPr>
      </w:pPr>
      <w:r>
        <w:rPr>
          <w:lang w:val="pt-BR"/>
        </w:rPr>
        <w:t xml:space="preserve">Apresenta uma análise dos resultados obtidos com os questionários. Pode-se incluí-los ou anexá-los se desejado. </w:t>
      </w:r>
      <w:r w:rsidR="006C537D">
        <w:rPr>
          <w:lang w:val="pt-BR"/>
        </w:rPr>
        <w:t xml:space="preserve"> </w:t>
      </w:r>
    </w:p>
  </w:comment>
  <w:comment w:id="77" w:author="Clarindo Padua" w:date="2004-07-07T17:46:00Z" w:initials="CIP">
    <w:p w:rsidR="006C537D" w:rsidRPr="00E956D5" w:rsidRDefault="006C537D" w:rsidP="006C537D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E42068">
        <w:rPr>
          <w:lang w:val="pt-BR"/>
        </w:rPr>
        <w:t xml:space="preserve">Apresenta uma análise dos resultados obtidos com os questionários. Pode-se incluí-los ou anexá-los se desejado.  </w:t>
      </w:r>
    </w:p>
  </w:comment>
  <w:comment w:id="79" w:author="Clarindo Padua" w:date="2003-06-11T08:59:00Z" w:initials="CIP">
    <w:p w:rsidR="00005F0A" w:rsidRPr="00CF59C0" w:rsidRDefault="00005F0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27C6D">
        <w:rPr>
          <w:lang w:val="pt-BR"/>
        </w:rPr>
        <w:t>Seguem outr</w:t>
      </w:r>
      <w:r>
        <w:rPr>
          <w:lang w:val="pt-BR"/>
        </w:rPr>
        <w:t>o</w:t>
      </w:r>
      <w:r w:rsidRPr="00227C6D">
        <w:rPr>
          <w:lang w:val="pt-BR"/>
        </w:rPr>
        <w:t xml:space="preserve">s </w:t>
      </w:r>
      <w:r>
        <w:rPr>
          <w:lang w:val="pt-BR"/>
        </w:rPr>
        <w:t>relatórios de</w:t>
      </w:r>
      <w:r w:rsidRPr="00227C6D">
        <w:rPr>
          <w:lang w:val="pt-BR"/>
        </w:rPr>
        <w:t xml:space="preserve"> avaliação de usabilidade.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22A" w:rsidRDefault="00DB722A">
      <w:r>
        <w:separator/>
      </w:r>
    </w:p>
  </w:endnote>
  <w:endnote w:type="continuationSeparator" w:id="0">
    <w:p w:rsidR="00DB722A" w:rsidRDefault="00DB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22A" w:rsidRDefault="00DB722A">
      <w:r>
        <w:separator/>
      </w:r>
    </w:p>
  </w:footnote>
  <w:footnote w:type="continuationSeparator" w:id="0">
    <w:p w:rsidR="00DB722A" w:rsidRDefault="00DB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21"/>
    <w:multiLevelType w:val="multilevel"/>
    <w:tmpl w:val="A1DA96C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55300D"/>
    <w:multiLevelType w:val="hybridMultilevel"/>
    <w:tmpl w:val="4C1A0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655C63"/>
    <w:multiLevelType w:val="hybridMultilevel"/>
    <w:tmpl w:val="36FE0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5357D"/>
    <w:multiLevelType w:val="hybridMultilevel"/>
    <w:tmpl w:val="706C3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0834A2"/>
    <w:multiLevelType w:val="hybridMultilevel"/>
    <w:tmpl w:val="E404EF74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565CF7"/>
    <w:multiLevelType w:val="hybridMultilevel"/>
    <w:tmpl w:val="7E54D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CA412D"/>
    <w:multiLevelType w:val="hybridMultilevel"/>
    <w:tmpl w:val="0F9E7090"/>
    <w:lvl w:ilvl="0" w:tplc="38322B6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6CE"/>
    <w:rsid w:val="00003A18"/>
    <w:rsid w:val="00005F0A"/>
    <w:rsid w:val="0007620B"/>
    <w:rsid w:val="00091366"/>
    <w:rsid w:val="000B2C3F"/>
    <w:rsid w:val="000C10F3"/>
    <w:rsid w:val="000D56CE"/>
    <w:rsid w:val="000F6CF6"/>
    <w:rsid w:val="00117E9A"/>
    <w:rsid w:val="00123FD6"/>
    <w:rsid w:val="001277B0"/>
    <w:rsid w:val="001345F9"/>
    <w:rsid w:val="0013467F"/>
    <w:rsid w:val="0014306F"/>
    <w:rsid w:val="00161937"/>
    <w:rsid w:val="00171157"/>
    <w:rsid w:val="00194AAF"/>
    <w:rsid w:val="001A1B81"/>
    <w:rsid w:val="001B3B2C"/>
    <w:rsid w:val="001E32DC"/>
    <w:rsid w:val="001E5695"/>
    <w:rsid w:val="001F3947"/>
    <w:rsid w:val="002266BC"/>
    <w:rsid w:val="00227C6D"/>
    <w:rsid w:val="00263202"/>
    <w:rsid w:val="002B4E36"/>
    <w:rsid w:val="002D286E"/>
    <w:rsid w:val="00337A2A"/>
    <w:rsid w:val="00367485"/>
    <w:rsid w:val="003B79BA"/>
    <w:rsid w:val="00416173"/>
    <w:rsid w:val="00422EDD"/>
    <w:rsid w:val="004419F9"/>
    <w:rsid w:val="00465022"/>
    <w:rsid w:val="004E5364"/>
    <w:rsid w:val="004F07A1"/>
    <w:rsid w:val="004F70E8"/>
    <w:rsid w:val="00514048"/>
    <w:rsid w:val="00594EAF"/>
    <w:rsid w:val="005A513E"/>
    <w:rsid w:val="005C0C77"/>
    <w:rsid w:val="0063611E"/>
    <w:rsid w:val="00653F37"/>
    <w:rsid w:val="006B480D"/>
    <w:rsid w:val="006C537D"/>
    <w:rsid w:val="006C69B2"/>
    <w:rsid w:val="006D7613"/>
    <w:rsid w:val="006E17E9"/>
    <w:rsid w:val="00713650"/>
    <w:rsid w:val="00730651"/>
    <w:rsid w:val="007343C5"/>
    <w:rsid w:val="007753E7"/>
    <w:rsid w:val="007A2DCE"/>
    <w:rsid w:val="007A4DB7"/>
    <w:rsid w:val="007E0E87"/>
    <w:rsid w:val="007F20EC"/>
    <w:rsid w:val="008059C1"/>
    <w:rsid w:val="008950A2"/>
    <w:rsid w:val="008B3F06"/>
    <w:rsid w:val="008F6A0B"/>
    <w:rsid w:val="00941FC6"/>
    <w:rsid w:val="009750ED"/>
    <w:rsid w:val="00982CF4"/>
    <w:rsid w:val="009B6110"/>
    <w:rsid w:val="009D499F"/>
    <w:rsid w:val="00A3044B"/>
    <w:rsid w:val="00AB41CB"/>
    <w:rsid w:val="00AD02DD"/>
    <w:rsid w:val="00AD5445"/>
    <w:rsid w:val="00AE45FB"/>
    <w:rsid w:val="00AE5C8D"/>
    <w:rsid w:val="00B01B3B"/>
    <w:rsid w:val="00B211C2"/>
    <w:rsid w:val="00B37312"/>
    <w:rsid w:val="00B60B19"/>
    <w:rsid w:val="00B94BAE"/>
    <w:rsid w:val="00B97606"/>
    <w:rsid w:val="00C50337"/>
    <w:rsid w:val="00C73AFF"/>
    <w:rsid w:val="00C76A8E"/>
    <w:rsid w:val="00CC32D1"/>
    <w:rsid w:val="00CC49D8"/>
    <w:rsid w:val="00CD7571"/>
    <w:rsid w:val="00CE01EA"/>
    <w:rsid w:val="00CE26BE"/>
    <w:rsid w:val="00CF59C0"/>
    <w:rsid w:val="00D010C4"/>
    <w:rsid w:val="00D04607"/>
    <w:rsid w:val="00D20756"/>
    <w:rsid w:val="00D23F4A"/>
    <w:rsid w:val="00D70D67"/>
    <w:rsid w:val="00D85877"/>
    <w:rsid w:val="00DB722A"/>
    <w:rsid w:val="00DD2005"/>
    <w:rsid w:val="00DE04D0"/>
    <w:rsid w:val="00E34E5F"/>
    <w:rsid w:val="00E42068"/>
    <w:rsid w:val="00EA4322"/>
    <w:rsid w:val="00ED108A"/>
    <w:rsid w:val="00F04C00"/>
    <w:rsid w:val="00F63483"/>
    <w:rsid w:val="00F73FF8"/>
    <w:rsid w:val="00F77017"/>
    <w:rsid w:val="00F7772F"/>
    <w:rsid w:val="00FF500A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120"/>
      <w:jc w:val="both"/>
      <w:outlineLvl w:val="0"/>
    </w:pPr>
    <w:rPr>
      <w:rFonts w:ascii="Arial" w:hAnsi="Arial"/>
      <w:b/>
      <w:bCs/>
      <w:i/>
      <w:sz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jc w:val="both"/>
      <w:outlineLvl w:val="1"/>
    </w:pPr>
    <w:rPr>
      <w:rFonts w:ascii="Arial" w:hAnsi="Arial"/>
      <w:b/>
      <w:bCs/>
      <w:sz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jc w:val="both"/>
      <w:outlineLvl w:val="2"/>
    </w:pPr>
    <w:rPr>
      <w:rFonts w:ascii="Arial" w:hAnsi="Arial" w:cs="Arial"/>
      <w:b/>
      <w:bCs/>
      <w:i/>
      <w:iCs/>
      <w:sz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80" w:after="120"/>
      <w:jc w:val="both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180" w:after="120"/>
      <w:jc w:val="both"/>
      <w:outlineLvl w:val="4"/>
    </w:pPr>
    <w:rPr>
      <w:rFonts w:ascii="Arial" w:hAnsi="Arial"/>
      <w:b/>
      <w:bCs/>
      <w:i/>
      <w:iCs/>
      <w:sz w:val="22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180" w:after="60"/>
      <w:ind w:left="1151" w:hanging="1151"/>
      <w:jc w:val="both"/>
      <w:outlineLvl w:val="5"/>
    </w:pPr>
    <w:rPr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both"/>
    </w:pPr>
    <w:rPr>
      <w:lang w:val="pt-BR"/>
    </w:rPr>
  </w:style>
  <w:style w:type="paragraph" w:customStyle="1" w:styleId="Tabela">
    <w:name w:val="Tabela"/>
    <w:basedOn w:val="Corpodetexto"/>
    <w:pPr>
      <w:keepNext/>
      <w:keepLines/>
      <w:spacing w:before="40" w:after="40"/>
      <w:jc w:val="center"/>
    </w:pPr>
    <w:rPr>
      <w:sz w:val="22"/>
      <w:szCs w:val="20"/>
      <w:lang w:eastAsia="pt-BR"/>
    </w:rPr>
  </w:style>
  <w:style w:type="paragraph" w:styleId="Remissivo2">
    <w:name w:val="index 2"/>
    <w:basedOn w:val="Normal"/>
    <w:next w:val="Normal"/>
    <w:autoRedefine/>
    <w:semiHidden/>
    <w:pPr>
      <w:ind w:left="480" w:hanging="240"/>
      <w:jc w:val="both"/>
    </w:pPr>
    <w:rPr>
      <w:lang w:val="pt-PT"/>
    </w:rPr>
  </w:style>
  <w:style w:type="paragraph" w:styleId="Legenda">
    <w:name w:val="caption"/>
    <w:basedOn w:val="Normal"/>
    <w:next w:val="Normal"/>
    <w:qFormat/>
    <w:pPr>
      <w:spacing w:before="120" w:after="120"/>
      <w:jc w:val="both"/>
    </w:pPr>
    <w:rPr>
      <w:b/>
      <w:bCs/>
      <w:sz w:val="20"/>
      <w:szCs w:val="20"/>
      <w:lang w:val="pt-PT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Cabealho"/>
    <w:pPr>
      <w:keepLines/>
      <w:pageBreakBefore/>
      <w:tabs>
        <w:tab w:val="num" w:pos="648"/>
      </w:tabs>
      <w:spacing w:after="320"/>
      <w:ind w:left="284"/>
      <w:jc w:val="center"/>
    </w:pPr>
    <w:rPr>
      <w:rFonts w:ascii="Arial" w:hAnsi="Arial"/>
      <w:b/>
      <w:bCs/>
      <w:kern w:val="28"/>
      <w:sz w:val="28"/>
      <w:szCs w:val="20"/>
      <w:lang w:val="pt-BR" w:eastAsia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rPr>
      <w:b/>
      <w:bC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styleId="MapadoDocumento">
    <w:name w:val="Document Map"/>
    <w:basedOn w:val="Normal"/>
    <w:semiHidden/>
    <w:rsid w:val="004E5364"/>
    <w:pPr>
      <w:shd w:val="clear" w:color="auto" w:fill="000080"/>
    </w:pPr>
    <w:rPr>
      <w:rFonts w:ascii="Tahoma" w:hAnsi="Tahoma" w:cs="Tahoma"/>
    </w:rPr>
  </w:style>
  <w:style w:type="character" w:styleId="Refdecomentrio">
    <w:name w:val="annotation reference"/>
    <w:basedOn w:val="Fontepargpadro"/>
    <w:semiHidden/>
    <w:rsid w:val="001E32DC"/>
    <w:rPr>
      <w:sz w:val="16"/>
      <w:szCs w:val="16"/>
    </w:rPr>
  </w:style>
  <w:style w:type="paragraph" w:styleId="Textodecomentrio">
    <w:name w:val="annotation text"/>
    <w:basedOn w:val="Normal"/>
    <w:semiHidden/>
    <w:rsid w:val="001E32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1E32DC"/>
    <w:rPr>
      <w:b/>
      <w:bCs/>
    </w:rPr>
  </w:style>
  <w:style w:type="paragraph" w:styleId="Textodebalo">
    <w:name w:val="Balloon Text"/>
    <w:basedOn w:val="Normal"/>
    <w:semiHidden/>
    <w:rsid w:val="001E32DC"/>
    <w:rPr>
      <w:rFonts w:ascii="Tahoma" w:hAnsi="Tahoma" w:cs="Tahoma"/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rsid w:val="00713650"/>
    <w:pPr>
      <w:ind w:left="480"/>
    </w:pPr>
  </w:style>
  <w:style w:type="table" w:styleId="Tabelacomgrade">
    <w:name w:val="Table Grid"/>
    <w:basedOn w:val="Tabelanormal"/>
    <w:rsid w:val="00B94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semiHidden/>
    <w:rsid w:val="00AD02DD"/>
    <w:pPr>
      <w:ind w:firstLine="709"/>
      <w:jc w:val="both"/>
    </w:pPr>
    <w:rPr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120"/>
      <w:jc w:val="both"/>
      <w:outlineLvl w:val="0"/>
    </w:pPr>
    <w:rPr>
      <w:rFonts w:ascii="Arial" w:hAnsi="Arial"/>
      <w:b/>
      <w:bCs/>
      <w:i/>
      <w:sz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jc w:val="both"/>
      <w:outlineLvl w:val="1"/>
    </w:pPr>
    <w:rPr>
      <w:rFonts w:ascii="Arial" w:hAnsi="Arial"/>
      <w:b/>
      <w:bCs/>
      <w:sz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jc w:val="both"/>
      <w:outlineLvl w:val="2"/>
    </w:pPr>
    <w:rPr>
      <w:rFonts w:ascii="Arial" w:hAnsi="Arial" w:cs="Arial"/>
      <w:b/>
      <w:bCs/>
      <w:i/>
      <w:iCs/>
      <w:sz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80" w:after="120"/>
      <w:jc w:val="both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180" w:after="120"/>
      <w:jc w:val="both"/>
      <w:outlineLvl w:val="4"/>
    </w:pPr>
    <w:rPr>
      <w:rFonts w:ascii="Arial" w:hAnsi="Arial"/>
      <w:b/>
      <w:bCs/>
      <w:i/>
      <w:iCs/>
      <w:sz w:val="22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180" w:after="60"/>
      <w:ind w:left="1151" w:hanging="1151"/>
      <w:jc w:val="both"/>
      <w:outlineLvl w:val="5"/>
    </w:pPr>
    <w:rPr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both"/>
    </w:pPr>
    <w:rPr>
      <w:lang w:val="pt-BR"/>
    </w:rPr>
  </w:style>
  <w:style w:type="paragraph" w:customStyle="1" w:styleId="Tabela">
    <w:name w:val="Tabela"/>
    <w:basedOn w:val="Corpodetexto"/>
    <w:pPr>
      <w:keepNext/>
      <w:keepLines/>
      <w:spacing w:before="40" w:after="40"/>
      <w:jc w:val="center"/>
    </w:pPr>
    <w:rPr>
      <w:sz w:val="22"/>
      <w:szCs w:val="20"/>
      <w:lang w:eastAsia="pt-BR"/>
    </w:rPr>
  </w:style>
  <w:style w:type="paragraph" w:styleId="Remissivo2">
    <w:name w:val="index 2"/>
    <w:basedOn w:val="Normal"/>
    <w:next w:val="Normal"/>
    <w:autoRedefine/>
    <w:semiHidden/>
    <w:pPr>
      <w:ind w:left="480" w:hanging="240"/>
      <w:jc w:val="both"/>
    </w:pPr>
    <w:rPr>
      <w:lang w:val="pt-PT"/>
    </w:rPr>
  </w:style>
  <w:style w:type="paragraph" w:styleId="Legenda">
    <w:name w:val="caption"/>
    <w:basedOn w:val="Normal"/>
    <w:next w:val="Normal"/>
    <w:qFormat/>
    <w:pPr>
      <w:spacing w:before="120" w:after="120"/>
      <w:jc w:val="both"/>
    </w:pPr>
    <w:rPr>
      <w:b/>
      <w:bCs/>
      <w:sz w:val="20"/>
      <w:szCs w:val="20"/>
      <w:lang w:val="pt-PT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Cabealho"/>
    <w:pPr>
      <w:keepLines/>
      <w:pageBreakBefore/>
      <w:tabs>
        <w:tab w:val="num" w:pos="648"/>
      </w:tabs>
      <w:spacing w:after="320"/>
      <w:ind w:left="284"/>
      <w:jc w:val="center"/>
    </w:pPr>
    <w:rPr>
      <w:rFonts w:ascii="Arial" w:hAnsi="Arial"/>
      <w:b/>
      <w:bCs/>
      <w:kern w:val="28"/>
      <w:sz w:val="28"/>
      <w:szCs w:val="20"/>
      <w:lang w:val="pt-BR" w:eastAsia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rPr>
      <w:b/>
      <w:bC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styleId="MapadoDocumento">
    <w:name w:val="Document Map"/>
    <w:basedOn w:val="Normal"/>
    <w:semiHidden/>
    <w:rsid w:val="004E5364"/>
    <w:pPr>
      <w:shd w:val="clear" w:color="auto" w:fill="000080"/>
    </w:pPr>
    <w:rPr>
      <w:rFonts w:ascii="Tahoma" w:hAnsi="Tahoma" w:cs="Tahoma"/>
    </w:rPr>
  </w:style>
  <w:style w:type="character" w:styleId="Refdecomentrio">
    <w:name w:val="annotation reference"/>
    <w:basedOn w:val="Fontepargpadro"/>
    <w:semiHidden/>
    <w:rsid w:val="001E32DC"/>
    <w:rPr>
      <w:sz w:val="16"/>
      <w:szCs w:val="16"/>
    </w:rPr>
  </w:style>
  <w:style w:type="paragraph" w:styleId="Textodecomentrio">
    <w:name w:val="annotation text"/>
    <w:basedOn w:val="Normal"/>
    <w:semiHidden/>
    <w:rsid w:val="001E32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1E32DC"/>
    <w:rPr>
      <w:b/>
      <w:bCs/>
    </w:rPr>
  </w:style>
  <w:style w:type="paragraph" w:styleId="Textodebalo">
    <w:name w:val="Balloon Text"/>
    <w:basedOn w:val="Normal"/>
    <w:semiHidden/>
    <w:rsid w:val="001E32DC"/>
    <w:rPr>
      <w:rFonts w:ascii="Tahoma" w:hAnsi="Tahoma" w:cs="Tahoma"/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rsid w:val="00713650"/>
    <w:pPr>
      <w:ind w:left="480"/>
    </w:pPr>
  </w:style>
  <w:style w:type="table" w:styleId="Tabelacomgrade">
    <w:name w:val="Table Grid"/>
    <w:basedOn w:val="Tabelanormal"/>
    <w:rsid w:val="00B94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semiHidden/>
    <w:rsid w:val="00AD02DD"/>
    <w:pPr>
      <w:ind w:firstLine="709"/>
      <w:jc w:val="both"/>
    </w:pPr>
    <w:rPr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.fortes\Downloads\rau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rausw.dot</Template>
  <TotalTime>0</TotalTime>
  <Pages>3</Pages>
  <Words>950</Words>
  <Characters>5135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Avaliação de Usabilidade</vt:lpstr>
      <vt:lpstr>Relatório de Avaliação de Usabilidade</vt:lpstr>
    </vt:vector>
  </TitlesOfParts>
  <Company>Gestus - Synergia - DCC - UFMG</Company>
  <LinksUpToDate>false</LinksUpToDate>
  <CharactersWithSpaces>6073</CharactersWithSpaces>
  <SharedDoc>false</SharedDoc>
  <HLinks>
    <vt:vector size="180" baseType="variant"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_Toc245738771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_Toc245738770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_Toc245738769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_Toc245738768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_Toc245738767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_Toc245738766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_Toc245738765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_Toc245738764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_Toc245738763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_Toc245738762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_Toc245738761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_Toc245738760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_Toc245738759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_Toc245738758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_Toc245738757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_Toc245738756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_Toc245738755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_Toc245738754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_Toc245738753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_Toc245738752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_Toc245738751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_Toc245738750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_Toc245738749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_Toc245738748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_Toc245738747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_Toc245738746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_Toc245738745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_Toc245738744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_Toc245738743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_Toc245738742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Avaliação de Usabilidade</dc:title>
  <dc:subject>Gabarito para relatório de avaliação de sabilidade</dc:subject>
  <dc:creator>Charles Wellington de Oliveira Fortes</dc:creator>
  <cp:lastModifiedBy>Charles Wellington de Oliveira Fortes</cp:lastModifiedBy>
  <cp:revision>1</cp:revision>
  <cp:lastPrinted>1601-01-01T00:00:00Z</cp:lastPrinted>
  <dcterms:created xsi:type="dcterms:W3CDTF">2011-11-01T22:00:00Z</dcterms:created>
  <dcterms:modified xsi:type="dcterms:W3CDTF">2011-11-01T22:00:00Z</dcterms:modified>
</cp:coreProperties>
</file>